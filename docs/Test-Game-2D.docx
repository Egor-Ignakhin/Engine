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FCD" w:rsidRPr="004F6E00" w:rsidRDefault="00826FCD" w:rsidP="0026207A">
      <w:pPr>
        <w:pStyle w:val="Title"/>
        <w:jc w:val="center"/>
        <w:rPr>
          <w:rFonts w:ascii="Arial" w:hAnsi="Arial" w:cs="Arial"/>
        </w:rPr>
      </w:pPr>
      <w:r w:rsidRPr="004F6E00">
        <w:rPr>
          <w:rFonts w:ascii="Arial" w:hAnsi="Arial" w:cs="Arial"/>
        </w:rPr>
        <w:t>Игра, создаваемая в качестве теста возможностей игрового движка «</w:t>
      </w:r>
      <w:r w:rsidRPr="004F6E00">
        <w:rPr>
          <w:rFonts w:ascii="Arial" w:hAnsi="Arial" w:cs="Arial"/>
          <w:lang w:val="en-US"/>
        </w:rPr>
        <w:t>Engine</w:t>
      </w:r>
      <w:r w:rsidRPr="004F6E00">
        <w:rPr>
          <w:rFonts w:ascii="Arial" w:hAnsi="Arial" w:cs="Arial"/>
        </w:rPr>
        <w:t>». 2</w:t>
      </w:r>
      <w:r w:rsidRPr="004F6E00">
        <w:rPr>
          <w:rFonts w:ascii="Arial" w:hAnsi="Arial" w:cs="Arial"/>
          <w:lang w:val="en-US"/>
        </w:rPr>
        <w:t>D</w:t>
      </w:r>
      <w:r w:rsidRPr="004F6E00">
        <w:rPr>
          <w:rFonts w:ascii="Arial" w:hAnsi="Arial" w:cs="Arial"/>
        </w:rPr>
        <w:t>.</w:t>
      </w:r>
    </w:p>
    <w:p w:rsidR="00826FCD" w:rsidRPr="004F6E00" w:rsidRDefault="00826FCD" w:rsidP="0026207A">
      <w:pPr>
        <w:pStyle w:val="Heading1"/>
        <w:rPr>
          <w:rFonts w:ascii="Arial" w:hAnsi="Arial" w:cs="Arial"/>
        </w:rPr>
      </w:pPr>
      <w:r w:rsidRPr="004F6E00">
        <w:rPr>
          <w:rFonts w:ascii="Arial" w:hAnsi="Arial" w:cs="Arial"/>
        </w:rPr>
        <w:t>Смысл игры</w:t>
      </w:r>
    </w:p>
    <w:p w:rsidR="00826FCD" w:rsidRPr="004F6E00" w:rsidRDefault="00826FCD" w:rsidP="00897DAF">
      <w:pPr>
        <w:rPr>
          <w:rFonts w:ascii="Arial" w:hAnsi="Arial" w:cs="Arial"/>
        </w:rPr>
      </w:pPr>
      <w:r w:rsidRPr="004F6E00">
        <w:rPr>
          <w:rFonts w:ascii="Arial" w:hAnsi="Arial" w:cs="Arial"/>
        </w:rPr>
        <w:t xml:space="preserve">Жанр – </w:t>
      </w:r>
      <w:r w:rsidRPr="004F6E00">
        <w:rPr>
          <w:rFonts w:ascii="Arial" w:hAnsi="Arial" w:cs="Arial"/>
          <w:lang w:val="en-US"/>
        </w:rPr>
        <w:t>Tower</w:t>
      </w:r>
      <w:r w:rsidRPr="004F6E00">
        <w:rPr>
          <w:rFonts w:ascii="Arial" w:hAnsi="Arial" w:cs="Arial"/>
        </w:rPr>
        <w:t>-</w:t>
      </w:r>
      <w:r w:rsidRPr="004F6E00">
        <w:rPr>
          <w:rFonts w:ascii="Arial" w:hAnsi="Arial" w:cs="Arial"/>
          <w:lang w:val="en-US"/>
        </w:rPr>
        <w:t>Defense</w:t>
      </w:r>
      <w:r w:rsidRPr="004F6E00">
        <w:rPr>
          <w:rFonts w:ascii="Arial" w:hAnsi="Arial" w:cs="Arial"/>
        </w:rPr>
        <w:t>, дизельпанк</w:t>
      </w:r>
      <w:r w:rsidRPr="004F6E00">
        <w:rPr>
          <w:rStyle w:val="FootnoteReference"/>
          <w:rFonts w:ascii="Arial" w:hAnsi="Arial" w:cs="Arial"/>
        </w:rPr>
        <w:footnoteReference w:id="1"/>
      </w:r>
      <w:r w:rsidRPr="004F6E00">
        <w:rPr>
          <w:rFonts w:ascii="Arial" w:hAnsi="Arial" w:cs="Arial"/>
        </w:rPr>
        <w:t xml:space="preserve">. Игроку предстоит пройти 5 уровней. Суть проста – существует дорожка, по которой двигаются враги. Они выезжают из траншеи слева сверху и ползут к укрытию справа снизу. В определённых местах карты стоят башни, которые ведут защитный огонь. Игроку, для прохождения каждого уровня предстоит укреплять эти защитные сооружения. Каждая башня каждого типа имеет определенное количество улучшаемых параметров (уровней прокачки). </w:t>
      </w:r>
    </w:p>
    <w:p w:rsidR="00826FCD" w:rsidRPr="004F6E00" w:rsidRDefault="00826FCD" w:rsidP="0026207A">
      <w:pPr>
        <w:pStyle w:val="Heading1"/>
        <w:rPr>
          <w:rFonts w:ascii="Arial" w:hAnsi="Arial" w:cs="Arial"/>
        </w:rPr>
      </w:pPr>
      <w:r w:rsidRPr="004F6E00">
        <w:rPr>
          <w:rFonts w:ascii="Arial" w:hAnsi="Arial" w:cs="Arial"/>
        </w:rPr>
        <w:t>Геймплей</w:t>
      </w:r>
    </w:p>
    <w:p w:rsidR="00826FCD" w:rsidRPr="004F6E00" w:rsidRDefault="00826FCD" w:rsidP="00CB0F46">
      <w:pPr>
        <w:rPr>
          <w:rFonts w:ascii="Arial" w:hAnsi="Arial" w:cs="Arial"/>
        </w:rPr>
      </w:pPr>
      <w:r w:rsidRPr="004F6E00">
        <w:rPr>
          <w:rFonts w:ascii="Arial" w:hAnsi="Arial" w:cs="Arial"/>
        </w:rPr>
        <w:t>Геймплей делится на несколько этапов:</w:t>
      </w:r>
    </w:p>
    <w:p w:rsidR="00826FCD" w:rsidRPr="004F6E00" w:rsidRDefault="00826FCD" w:rsidP="00CB0F4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6E00">
        <w:rPr>
          <w:rFonts w:ascii="Arial" w:hAnsi="Arial" w:cs="Arial"/>
        </w:rPr>
        <w:t>Предзагрузка карты и 10-секундный отсчёт до начала процесса – игрок готовится, анализирует положение, составляет тактику;</w:t>
      </w:r>
    </w:p>
    <w:p w:rsidR="00826FCD" w:rsidRPr="004F6E00" w:rsidRDefault="00826FCD" w:rsidP="00CB0F4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6E00">
        <w:rPr>
          <w:rFonts w:ascii="Arial" w:hAnsi="Arial" w:cs="Arial"/>
        </w:rPr>
        <w:t>Основной геймплей – игрок снабжает защитников и отражает нападения.</w:t>
      </w:r>
    </w:p>
    <w:p w:rsidR="00826FCD" w:rsidRPr="004F6E00" w:rsidRDefault="00826FCD" w:rsidP="00CB0F4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6E00">
        <w:rPr>
          <w:rFonts w:ascii="Arial" w:hAnsi="Arial" w:cs="Arial"/>
        </w:rPr>
        <w:t>Исход сражения – определяется, если лагерь игрока уничтожен или все волны врагов отражены.</w:t>
      </w:r>
    </w:p>
    <w:p w:rsidR="00826FCD" w:rsidRPr="004F6E00" w:rsidRDefault="00826FCD" w:rsidP="009C0E37">
      <w:pPr>
        <w:pStyle w:val="Heading1"/>
        <w:rPr>
          <w:rFonts w:ascii="Arial" w:hAnsi="Arial" w:cs="Arial"/>
        </w:rPr>
      </w:pPr>
      <w:r w:rsidRPr="004F6E00">
        <w:rPr>
          <w:rFonts w:ascii="Arial" w:hAnsi="Arial" w:cs="Arial"/>
        </w:rPr>
        <w:t>Типы, параметры и уровни</w:t>
      </w:r>
      <w:r w:rsidRPr="004F6E00">
        <w:rPr>
          <w:rFonts w:ascii="Arial" w:hAnsi="Arial" w:cs="Arial"/>
          <w:lang w:val="en-US"/>
        </w:rPr>
        <w:t xml:space="preserve"> </w:t>
      </w:r>
      <w:r w:rsidRPr="004F6E00">
        <w:rPr>
          <w:rFonts w:ascii="Arial" w:hAnsi="Arial" w:cs="Arial"/>
        </w:rPr>
        <w:t>башен</w:t>
      </w:r>
    </w:p>
    <w:p w:rsidR="00826FCD" w:rsidRDefault="00826FCD" w:rsidP="004F6E00">
      <w:pPr>
        <w:pStyle w:val="Heading2"/>
        <w:rPr>
          <w:lang w:val="en-US"/>
        </w:rPr>
      </w:pPr>
      <w:r w:rsidRPr="004F6E00">
        <w:t>Огненная. Атакует врагов пламенной струей бензина.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70"/>
        <w:gridCol w:w="1000"/>
        <w:gridCol w:w="1000"/>
        <w:gridCol w:w="1000"/>
      </w:tblGrid>
      <w:tr w:rsidR="00826FCD" w:rsidTr="004F6E00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965" w:type="dxa"/>
          </w:tcPr>
          <w:p w:rsidR="00826FCD" w:rsidRPr="004F6E00" w:rsidRDefault="00826FCD" w:rsidP="006F5BA0">
            <w:pPr>
              <w:jc w:val="center"/>
            </w:pPr>
            <w:r>
              <w:t>Атрибут</w:t>
            </w:r>
          </w:p>
        </w:tc>
        <w:tc>
          <w:tcPr>
            <w:tcW w:w="825" w:type="dxa"/>
          </w:tcPr>
          <w:p w:rsidR="00826FCD" w:rsidRPr="004F6E00" w:rsidRDefault="00826FCD" w:rsidP="006F5BA0">
            <w:pPr>
              <w:jc w:val="center"/>
            </w:pPr>
            <w:r>
              <w:t>Уровень 1</w:t>
            </w:r>
          </w:p>
        </w:tc>
        <w:tc>
          <w:tcPr>
            <w:tcW w:w="360" w:type="dxa"/>
          </w:tcPr>
          <w:p w:rsidR="00826FCD" w:rsidRPr="004F6E00" w:rsidRDefault="00826FCD" w:rsidP="006F5BA0">
            <w:pPr>
              <w:jc w:val="center"/>
            </w:pPr>
            <w:r>
              <w:t>Уровень 2</w:t>
            </w:r>
          </w:p>
        </w:tc>
        <w:tc>
          <w:tcPr>
            <w:tcW w:w="255" w:type="dxa"/>
          </w:tcPr>
          <w:p w:rsidR="00826FCD" w:rsidRPr="004F6E00" w:rsidRDefault="00826FCD" w:rsidP="006F5BA0">
            <w:pPr>
              <w:jc w:val="center"/>
            </w:pPr>
            <w:r>
              <w:t>Уровень 3</w:t>
            </w:r>
          </w:p>
        </w:tc>
      </w:tr>
      <w:tr w:rsidR="00826FCD" w:rsidTr="004F6E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" w:type="dxa"/>
          </w:tcPr>
          <w:p w:rsidR="00826FCD" w:rsidRPr="006F5BA0" w:rsidRDefault="00826FCD" w:rsidP="006F5BA0">
            <w:pPr>
              <w:jc w:val="center"/>
            </w:pPr>
            <w:r>
              <w:t>Цена (</w:t>
            </w:r>
            <w:r w:rsidRPr="006F5BA0">
              <w:rPr>
                <w:highlight w:val="yellow"/>
                <w:lang w:val="en-US"/>
              </w:rPr>
              <w:t>C</w:t>
            </w:r>
            <w:r>
              <w:t>)</w:t>
            </w:r>
          </w:p>
        </w:tc>
        <w:tc>
          <w:tcPr>
            <w:tcW w:w="825" w:type="dxa"/>
          </w:tcPr>
          <w:p w:rsidR="00826FCD" w:rsidRDefault="00826FCD" w:rsidP="006F5B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145</w:t>
            </w:r>
          </w:p>
        </w:tc>
        <w:tc>
          <w:tcPr>
            <w:tcW w:w="360" w:type="dxa"/>
          </w:tcPr>
          <w:p w:rsidR="00826FCD" w:rsidRDefault="00826FCD" w:rsidP="006F5B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255" w:type="dxa"/>
          </w:tcPr>
          <w:p w:rsidR="00826FCD" w:rsidRDefault="00826FCD" w:rsidP="006F5B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350</w:t>
            </w:r>
          </w:p>
        </w:tc>
      </w:tr>
      <w:tr w:rsidR="00826FCD" w:rsidTr="004F6E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" w:type="dxa"/>
          </w:tcPr>
          <w:p w:rsidR="00826FCD" w:rsidRPr="006F5BA0" w:rsidRDefault="00826FCD" w:rsidP="006F5BA0">
            <w:pPr>
              <w:jc w:val="center"/>
            </w:pPr>
            <w:r>
              <w:t>Урон (</w:t>
            </w:r>
            <w:r w:rsidRPr="006F5BA0">
              <w:rPr>
                <w:highlight w:val="yellow"/>
                <w:lang w:val="en-US"/>
              </w:rPr>
              <w:t>D</w:t>
            </w:r>
            <w:r>
              <w:t>)</w:t>
            </w:r>
          </w:p>
        </w:tc>
        <w:tc>
          <w:tcPr>
            <w:tcW w:w="825" w:type="dxa"/>
          </w:tcPr>
          <w:p w:rsidR="00826FCD" w:rsidRDefault="00826FCD" w:rsidP="006F5B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60" w:type="dxa"/>
          </w:tcPr>
          <w:p w:rsidR="00826FCD" w:rsidRDefault="00826FCD" w:rsidP="006F5B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5" w:type="dxa"/>
          </w:tcPr>
          <w:p w:rsidR="00826FCD" w:rsidRDefault="00826FCD" w:rsidP="006F5B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826FCD" w:rsidTr="006F5BA0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965" w:type="dxa"/>
          </w:tcPr>
          <w:p w:rsidR="00826FCD" w:rsidRPr="006F5BA0" w:rsidRDefault="00826FCD" w:rsidP="006F5BA0">
            <w:pPr>
              <w:jc w:val="center"/>
              <w:rPr>
                <w:lang w:val="en-US"/>
              </w:rPr>
            </w:pPr>
            <w:r>
              <w:t>Площадь поражения</w:t>
            </w:r>
            <w:r>
              <w:rPr>
                <w:lang w:val="en-US"/>
              </w:rPr>
              <w:t xml:space="preserve"> (</w:t>
            </w:r>
            <w:r w:rsidRPr="006F5BA0">
              <w:rPr>
                <w:highlight w:val="yellow"/>
                <w:lang w:val="en-US"/>
              </w:rPr>
              <w:t>S</w:t>
            </w:r>
            <w:r>
              <w:rPr>
                <w:lang w:val="en-US"/>
              </w:rPr>
              <w:t>)</w:t>
            </w:r>
          </w:p>
        </w:tc>
        <w:tc>
          <w:tcPr>
            <w:tcW w:w="825" w:type="dxa"/>
          </w:tcPr>
          <w:p w:rsidR="00826FCD" w:rsidRDefault="00826FCD" w:rsidP="006F5B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0" w:type="dxa"/>
          </w:tcPr>
          <w:p w:rsidR="00826FCD" w:rsidRDefault="00826FCD" w:rsidP="006F5B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5" w:type="dxa"/>
          </w:tcPr>
          <w:p w:rsidR="00826FCD" w:rsidRDefault="00826FCD" w:rsidP="006F5B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26FCD" w:rsidTr="004F6E00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965" w:type="dxa"/>
          </w:tcPr>
          <w:p w:rsidR="00826FCD" w:rsidRDefault="00826FCD" w:rsidP="006F5BA0">
            <w:pPr>
              <w:jc w:val="center"/>
            </w:pPr>
            <w:r>
              <w:t>Радиус атаки (</w:t>
            </w:r>
            <w:r w:rsidRPr="006F5BA0">
              <w:rPr>
                <w:highlight w:val="yellow"/>
                <w:lang w:val="en-US"/>
              </w:rPr>
              <w:t>R</w:t>
            </w:r>
            <w:r>
              <w:t>)</w:t>
            </w:r>
          </w:p>
        </w:tc>
        <w:tc>
          <w:tcPr>
            <w:tcW w:w="825" w:type="dxa"/>
          </w:tcPr>
          <w:p w:rsidR="00826FCD" w:rsidRDefault="00826FCD" w:rsidP="006F5B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60" w:type="dxa"/>
          </w:tcPr>
          <w:p w:rsidR="00826FCD" w:rsidRDefault="00826FCD" w:rsidP="006F5B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55" w:type="dxa"/>
          </w:tcPr>
          <w:p w:rsidR="00826FCD" w:rsidRDefault="00826FCD" w:rsidP="006F5B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</w:tbl>
    <w:p w:rsidR="00826FCD" w:rsidRDefault="00826FCD" w:rsidP="006F5BA0">
      <w:pPr>
        <w:pStyle w:val="Heading2"/>
      </w:pPr>
    </w:p>
    <w:p w:rsidR="00826FCD" w:rsidRDefault="00826FCD" w:rsidP="006F5BA0">
      <w:pPr>
        <w:pStyle w:val="Heading2"/>
        <w:rPr>
          <w:lang w:val="en-US"/>
        </w:rPr>
      </w:pPr>
      <w:r>
        <w:br w:type="page"/>
      </w:r>
      <w:r w:rsidRPr="004F6E00">
        <w:t>Стрелковая. Атакует врагов одиночными винтовочными выстрелами.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28"/>
        <w:gridCol w:w="1000"/>
        <w:gridCol w:w="1000"/>
        <w:gridCol w:w="1000"/>
      </w:tblGrid>
      <w:tr w:rsidR="00826FCD" w:rsidTr="008653EA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965" w:type="dxa"/>
          </w:tcPr>
          <w:p w:rsidR="00826FCD" w:rsidRPr="004F6E00" w:rsidRDefault="00826FCD" w:rsidP="008653EA">
            <w:pPr>
              <w:jc w:val="center"/>
            </w:pPr>
            <w:r>
              <w:t>Атрибут</w:t>
            </w:r>
          </w:p>
        </w:tc>
        <w:tc>
          <w:tcPr>
            <w:tcW w:w="825" w:type="dxa"/>
          </w:tcPr>
          <w:p w:rsidR="00826FCD" w:rsidRPr="004F6E00" w:rsidRDefault="00826FCD" w:rsidP="008653EA">
            <w:pPr>
              <w:jc w:val="center"/>
            </w:pPr>
            <w:r>
              <w:t>Уровень 1</w:t>
            </w:r>
          </w:p>
        </w:tc>
        <w:tc>
          <w:tcPr>
            <w:tcW w:w="360" w:type="dxa"/>
          </w:tcPr>
          <w:p w:rsidR="00826FCD" w:rsidRPr="004F6E00" w:rsidRDefault="00826FCD" w:rsidP="008653EA">
            <w:pPr>
              <w:jc w:val="center"/>
            </w:pPr>
            <w:r>
              <w:t>Уровень 2</w:t>
            </w:r>
          </w:p>
        </w:tc>
        <w:tc>
          <w:tcPr>
            <w:tcW w:w="255" w:type="dxa"/>
          </w:tcPr>
          <w:p w:rsidR="00826FCD" w:rsidRPr="004F6E00" w:rsidRDefault="00826FCD" w:rsidP="008653EA">
            <w:pPr>
              <w:jc w:val="center"/>
            </w:pPr>
            <w:r>
              <w:t>Уровень 3</w:t>
            </w:r>
          </w:p>
        </w:tc>
      </w:tr>
      <w:tr w:rsidR="00826FCD" w:rsidTr="008653EA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" w:type="dxa"/>
          </w:tcPr>
          <w:p w:rsidR="00826FCD" w:rsidRPr="006F5BA0" w:rsidRDefault="00826FCD" w:rsidP="008653EA">
            <w:pPr>
              <w:jc w:val="center"/>
            </w:pPr>
            <w:r>
              <w:t>Цена (</w:t>
            </w:r>
            <w:r w:rsidRPr="006F5BA0">
              <w:rPr>
                <w:highlight w:val="yellow"/>
                <w:lang w:val="en-US"/>
              </w:rPr>
              <w:t>C</w:t>
            </w:r>
            <w:r>
              <w:t>)</w:t>
            </w:r>
          </w:p>
        </w:tc>
        <w:tc>
          <w:tcPr>
            <w:tcW w:w="825" w:type="dxa"/>
          </w:tcPr>
          <w:p w:rsidR="00826FCD" w:rsidRDefault="00826FCD" w:rsidP="008653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170</w:t>
            </w:r>
          </w:p>
        </w:tc>
        <w:tc>
          <w:tcPr>
            <w:tcW w:w="360" w:type="dxa"/>
          </w:tcPr>
          <w:p w:rsidR="00826FCD" w:rsidRDefault="00826FCD" w:rsidP="008653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255" w:type="dxa"/>
          </w:tcPr>
          <w:p w:rsidR="00826FCD" w:rsidRDefault="00826FCD" w:rsidP="008653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</w:tr>
      <w:tr w:rsidR="00826FCD" w:rsidTr="008653EA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" w:type="dxa"/>
          </w:tcPr>
          <w:p w:rsidR="00826FCD" w:rsidRPr="006F5BA0" w:rsidRDefault="00826FCD" w:rsidP="008653EA">
            <w:pPr>
              <w:jc w:val="center"/>
            </w:pPr>
            <w:r>
              <w:t>Урон (</w:t>
            </w:r>
            <w:r w:rsidRPr="006F5BA0">
              <w:rPr>
                <w:highlight w:val="yellow"/>
                <w:lang w:val="en-US"/>
              </w:rPr>
              <w:t>D</w:t>
            </w:r>
            <w:r>
              <w:t>)</w:t>
            </w:r>
          </w:p>
        </w:tc>
        <w:tc>
          <w:tcPr>
            <w:tcW w:w="825" w:type="dxa"/>
          </w:tcPr>
          <w:p w:rsidR="00826FCD" w:rsidRDefault="00826FCD" w:rsidP="008653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60" w:type="dxa"/>
          </w:tcPr>
          <w:p w:rsidR="00826FCD" w:rsidRDefault="00826FCD" w:rsidP="008653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55" w:type="dxa"/>
          </w:tcPr>
          <w:p w:rsidR="00826FCD" w:rsidRDefault="00826FCD" w:rsidP="008653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826FCD" w:rsidTr="008653EA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965" w:type="dxa"/>
          </w:tcPr>
          <w:p w:rsidR="00826FCD" w:rsidRPr="006F5BA0" w:rsidRDefault="00826FCD" w:rsidP="008653EA">
            <w:pPr>
              <w:jc w:val="center"/>
              <w:rPr>
                <w:lang w:val="en-US"/>
              </w:rPr>
            </w:pPr>
            <w:r>
              <w:t>Скорость перезарядки (</w:t>
            </w:r>
            <w:r w:rsidRPr="006F5BA0">
              <w:rPr>
                <w:highlight w:val="yellow"/>
                <w:lang w:val="en-US"/>
              </w:rPr>
              <w:t>T</w:t>
            </w:r>
            <w:r>
              <w:t>)</w:t>
            </w:r>
          </w:p>
        </w:tc>
        <w:tc>
          <w:tcPr>
            <w:tcW w:w="825" w:type="dxa"/>
          </w:tcPr>
          <w:p w:rsidR="00826FCD" w:rsidRDefault="00826FCD" w:rsidP="008653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0" w:type="dxa"/>
          </w:tcPr>
          <w:p w:rsidR="00826FCD" w:rsidRDefault="00826FCD" w:rsidP="008653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255" w:type="dxa"/>
          </w:tcPr>
          <w:p w:rsidR="00826FCD" w:rsidRDefault="00826FCD" w:rsidP="008653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826FCD" w:rsidTr="008653EA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965" w:type="dxa"/>
          </w:tcPr>
          <w:p w:rsidR="00826FCD" w:rsidRDefault="00826FCD" w:rsidP="008653EA">
            <w:pPr>
              <w:jc w:val="center"/>
            </w:pPr>
            <w:r>
              <w:t>Радиус атаки (</w:t>
            </w:r>
            <w:r w:rsidRPr="006F5BA0">
              <w:rPr>
                <w:highlight w:val="yellow"/>
                <w:lang w:val="en-US"/>
              </w:rPr>
              <w:t>R</w:t>
            </w:r>
            <w:r>
              <w:t>)</w:t>
            </w:r>
          </w:p>
        </w:tc>
        <w:tc>
          <w:tcPr>
            <w:tcW w:w="825" w:type="dxa"/>
          </w:tcPr>
          <w:p w:rsidR="00826FCD" w:rsidRDefault="00826FCD" w:rsidP="008653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60" w:type="dxa"/>
          </w:tcPr>
          <w:p w:rsidR="00826FCD" w:rsidRDefault="00826FCD" w:rsidP="008653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255" w:type="dxa"/>
          </w:tcPr>
          <w:p w:rsidR="00826FCD" w:rsidRDefault="00826FCD" w:rsidP="008653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</w:tr>
    </w:tbl>
    <w:p w:rsidR="00826FCD" w:rsidRPr="006F5BA0" w:rsidRDefault="00826FCD" w:rsidP="006F5BA0">
      <w:pPr>
        <w:rPr>
          <w:lang w:val="en-US"/>
        </w:rPr>
      </w:pPr>
    </w:p>
    <w:p w:rsidR="00826FCD" w:rsidRDefault="00826FCD" w:rsidP="006F5BA0">
      <w:pPr>
        <w:pStyle w:val="Heading2"/>
        <w:rPr>
          <w:lang w:val="en-US"/>
        </w:rPr>
      </w:pPr>
      <w:r w:rsidRPr="004F6E00">
        <w:t>Артиллерийская. Атакует врагов одиночными залпами осколочных снарядов.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28"/>
        <w:gridCol w:w="1000"/>
        <w:gridCol w:w="1000"/>
        <w:gridCol w:w="1000"/>
      </w:tblGrid>
      <w:tr w:rsidR="00826FCD" w:rsidTr="008653EA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965" w:type="dxa"/>
          </w:tcPr>
          <w:p w:rsidR="00826FCD" w:rsidRPr="004F6E00" w:rsidRDefault="00826FCD" w:rsidP="008653EA">
            <w:pPr>
              <w:jc w:val="center"/>
            </w:pPr>
            <w:r>
              <w:t>Атрибут</w:t>
            </w:r>
          </w:p>
        </w:tc>
        <w:tc>
          <w:tcPr>
            <w:tcW w:w="825" w:type="dxa"/>
          </w:tcPr>
          <w:p w:rsidR="00826FCD" w:rsidRPr="004F6E00" w:rsidRDefault="00826FCD" w:rsidP="008653EA">
            <w:pPr>
              <w:jc w:val="center"/>
            </w:pPr>
            <w:r>
              <w:t>Уровень 1</w:t>
            </w:r>
          </w:p>
        </w:tc>
        <w:tc>
          <w:tcPr>
            <w:tcW w:w="360" w:type="dxa"/>
          </w:tcPr>
          <w:p w:rsidR="00826FCD" w:rsidRPr="004F6E00" w:rsidRDefault="00826FCD" w:rsidP="008653EA">
            <w:pPr>
              <w:jc w:val="center"/>
            </w:pPr>
            <w:r>
              <w:t>Уровень 2</w:t>
            </w:r>
          </w:p>
        </w:tc>
        <w:tc>
          <w:tcPr>
            <w:tcW w:w="255" w:type="dxa"/>
          </w:tcPr>
          <w:p w:rsidR="00826FCD" w:rsidRPr="004F6E00" w:rsidRDefault="00826FCD" w:rsidP="008653EA">
            <w:pPr>
              <w:jc w:val="center"/>
            </w:pPr>
            <w:r>
              <w:t>Уровень 3</w:t>
            </w:r>
          </w:p>
        </w:tc>
      </w:tr>
      <w:tr w:rsidR="00826FCD" w:rsidTr="008653EA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" w:type="dxa"/>
          </w:tcPr>
          <w:p w:rsidR="00826FCD" w:rsidRPr="006F5BA0" w:rsidRDefault="00826FCD" w:rsidP="008653EA">
            <w:pPr>
              <w:jc w:val="center"/>
            </w:pPr>
            <w:r>
              <w:t>Цена (</w:t>
            </w:r>
            <w:r w:rsidRPr="006F5BA0">
              <w:rPr>
                <w:highlight w:val="yellow"/>
                <w:lang w:val="en-US"/>
              </w:rPr>
              <w:t>C</w:t>
            </w:r>
            <w:r>
              <w:t>)</w:t>
            </w:r>
          </w:p>
        </w:tc>
        <w:tc>
          <w:tcPr>
            <w:tcW w:w="825" w:type="dxa"/>
          </w:tcPr>
          <w:p w:rsidR="00826FCD" w:rsidRDefault="00826FCD" w:rsidP="008653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240</w:t>
            </w:r>
          </w:p>
        </w:tc>
        <w:tc>
          <w:tcPr>
            <w:tcW w:w="360" w:type="dxa"/>
          </w:tcPr>
          <w:p w:rsidR="00826FCD" w:rsidRDefault="00826FCD" w:rsidP="008653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255" w:type="dxa"/>
          </w:tcPr>
          <w:p w:rsidR="00826FCD" w:rsidRDefault="00826FCD" w:rsidP="008653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</w:tr>
      <w:tr w:rsidR="00826FCD" w:rsidTr="008653EA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65" w:type="dxa"/>
          </w:tcPr>
          <w:p w:rsidR="00826FCD" w:rsidRPr="006F5BA0" w:rsidRDefault="00826FCD" w:rsidP="008653EA">
            <w:pPr>
              <w:jc w:val="center"/>
            </w:pPr>
            <w:r>
              <w:t>Урон (</w:t>
            </w:r>
            <w:r w:rsidRPr="006F5BA0">
              <w:rPr>
                <w:highlight w:val="yellow"/>
                <w:lang w:val="en-US"/>
              </w:rPr>
              <w:t>D</w:t>
            </w:r>
            <w:r>
              <w:t>)</w:t>
            </w:r>
          </w:p>
        </w:tc>
        <w:tc>
          <w:tcPr>
            <w:tcW w:w="825" w:type="dxa"/>
          </w:tcPr>
          <w:p w:rsidR="00826FCD" w:rsidRDefault="00826FCD" w:rsidP="008653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60" w:type="dxa"/>
          </w:tcPr>
          <w:p w:rsidR="00826FCD" w:rsidRDefault="00826FCD" w:rsidP="008653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55" w:type="dxa"/>
          </w:tcPr>
          <w:p w:rsidR="00826FCD" w:rsidRDefault="00826FCD" w:rsidP="008653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826FCD" w:rsidTr="006F5BA0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965" w:type="dxa"/>
          </w:tcPr>
          <w:p w:rsidR="00826FCD" w:rsidRPr="006F5BA0" w:rsidRDefault="00826FCD" w:rsidP="008653EA">
            <w:pPr>
              <w:jc w:val="center"/>
              <w:rPr>
                <w:lang w:val="en-US"/>
              </w:rPr>
            </w:pPr>
            <w:r>
              <w:t>Скорость перезарядки</w:t>
            </w:r>
            <w:r>
              <w:rPr>
                <w:lang w:val="en-US"/>
              </w:rPr>
              <w:t xml:space="preserve"> </w:t>
            </w:r>
            <w:r>
              <w:t>(</w:t>
            </w:r>
            <w:r w:rsidRPr="006F5BA0">
              <w:rPr>
                <w:highlight w:val="yellow"/>
                <w:lang w:val="en-US"/>
              </w:rPr>
              <w:t>T</w:t>
            </w:r>
            <w:r>
              <w:t>)</w:t>
            </w:r>
          </w:p>
        </w:tc>
        <w:tc>
          <w:tcPr>
            <w:tcW w:w="825" w:type="dxa"/>
          </w:tcPr>
          <w:p w:rsidR="00826FCD" w:rsidRDefault="00826FCD" w:rsidP="008653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60" w:type="dxa"/>
          </w:tcPr>
          <w:p w:rsidR="00826FCD" w:rsidRDefault="00826FCD" w:rsidP="008653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5" w:type="dxa"/>
          </w:tcPr>
          <w:p w:rsidR="00826FCD" w:rsidRDefault="00826FCD" w:rsidP="008653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826FCD" w:rsidTr="008653EA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965" w:type="dxa"/>
          </w:tcPr>
          <w:p w:rsidR="00826FCD" w:rsidRDefault="00826FCD" w:rsidP="008653EA">
            <w:pPr>
              <w:jc w:val="center"/>
            </w:pPr>
            <w:r>
              <w:t>Площадь поражения (</w:t>
            </w:r>
            <w:r w:rsidRPr="006F5BA0">
              <w:rPr>
                <w:highlight w:val="yellow"/>
                <w:lang w:val="en-US"/>
              </w:rPr>
              <w:t>S</w:t>
            </w:r>
            <w:r>
              <w:t>)</w:t>
            </w:r>
          </w:p>
        </w:tc>
        <w:tc>
          <w:tcPr>
            <w:tcW w:w="825" w:type="dxa"/>
          </w:tcPr>
          <w:p w:rsidR="00826FCD" w:rsidRDefault="00826FCD" w:rsidP="008653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0" w:type="dxa"/>
          </w:tcPr>
          <w:p w:rsidR="00826FCD" w:rsidRDefault="00826FCD" w:rsidP="008653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5" w:type="dxa"/>
          </w:tcPr>
          <w:p w:rsidR="00826FCD" w:rsidRDefault="00826FCD" w:rsidP="008653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26FCD" w:rsidTr="008653EA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965" w:type="dxa"/>
          </w:tcPr>
          <w:p w:rsidR="00826FCD" w:rsidRDefault="00826FCD" w:rsidP="008653EA">
            <w:pPr>
              <w:jc w:val="center"/>
            </w:pPr>
            <w:r>
              <w:t>Радиус атаки (</w:t>
            </w:r>
            <w:r w:rsidRPr="006F5BA0">
              <w:rPr>
                <w:highlight w:val="yellow"/>
                <w:lang w:val="en-US"/>
              </w:rPr>
              <w:t>R</w:t>
            </w:r>
            <w:r>
              <w:t>)</w:t>
            </w:r>
          </w:p>
        </w:tc>
        <w:tc>
          <w:tcPr>
            <w:tcW w:w="825" w:type="dxa"/>
          </w:tcPr>
          <w:p w:rsidR="00826FCD" w:rsidRDefault="00826FCD" w:rsidP="008653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60" w:type="dxa"/>
          </w:tcPr>
          <w:p w:rsidR="00826FCD" w:rsidRDefault="00826FCD" w:rsidP="008653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255" w:type="dxa"/>
          </w:tcPr>
          <w:p w:rsidR="00826FCD" w:rsidRDefault="00826FCD" w:rsidP="008653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</w:tr>
    </w:tbl>
    <w:p w:rsidR="00826FCD" w:rsidRPr="004F6E00" w:rsidRDefault="00826FCD" w:rsidP="003541B2">
      <w:pPr>
        <w:pStyle w:val="Heading1"/>
        <w:rPr>
          <w:rFonts w:ascii="Arial" w:hAnsi="Arial" w:cs="Arial"/>
        </w:rPr>
      </w:pPr>
      <w:r w:rsidRPr="004F6E00">
        <w:rPr>
          <w:rFonts w:ascii="Arial" w:hAnsi="Arial" w:cs="Arial"/>
        </w:rPr>
        <w:t>Типы и параметры врагов</w:t>
      </w:r>
    </w:p>
    <w:p w:rsidR="00826FCD" w:rsidRPr="004F6E00" w:rsidRDefault="00826FCD" w:rsidP="002A500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4F6E00">
        <w:rPr>
          <w:rFonts w:ascii="Arial" w:hAnsi="Arial" w:cs="Arial"/>
        </w:rPr>
        <w:t xml:space="preserve">Танк. Тяжело-бронированная машина, снабженная орудием. Имеет низкую скорость передвижения. </w:t>
      </w:r>
    </w:p>
    <w:p w:rsidR="00826FCD" w:rsidRPr="004F6E00" w:rsidRDefault="00826FCD" w:rsidP="002A5009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4F6E00">
        <w:rPr>
          <w:rFonts w:ascii="Arial" w:hAnsi="Arial" w:cs="Arial"/>
        </w:rPr>
        <w:t>Здоровье (</w:t>
      </w:r>
      <w:r w:rsidRPr="004F6E00">
        <w:rPr>
          <w:rFonts w:ascii="Arial" w:hAnsi="Arial" w:cs="Arial"/>
          <w:lang w:val="en-US"/>
        </w:rPr>
        <w:t>H</w:t>
      </w:r>
      <w:r w:rsidRPr="004F6E00">
        <w:rPr>
          <w:rFonts w:ascii="Arial" w:hAnsi="Arial" w:cs="Arial"/>
        </w:rPr>
        <w:t>);</w:t>
      </w:r>
    </w:p>
    <w:p w:rsidR="00826FCD" w:rsidRPr="004F6E00" w:rsidRDefault="00826FCD" w:rsidP="002A5009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4F6E00">
        <w:rPr>
          <w:rFonts w:ascii="Arial" w:hAnsi="Arial" w:cs="Arial"/>
        </w:rPr>
        <w:t>Урон (</w:t>
      </w:r>
      <w:r w:rsidRPr="004F6E00">
        <w:rPr>
          <w:rFonts w:ascii="Arial" w:hAnsi="Arial" w:cs="Arial"/>
          <w:lang w:val="en-US"/>
        </w:rPr>
        <w:t>D</w:t>
      </w:r>
      <w:r w:rsidRPr="004F6E00">
        <w:rPr>
          <w:rFonts w:ascii="Arial" w:hAnsi="Arial" w:cs="Arial"/>
        </w:rPr>
        <w:t>);</w:t>
      </w:r>
    </w:p>
    <w:p w:rsidR="00826FCD" w:rsidRPr="004F6E00" w:rsidRDefault="00826FCD" w:rsidP="002A5009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4F6E00">
        <w:rPr>
          <w:rFonts w:ascii="Arial" w:hAnsi="Arial" w:cs="Arial"/>
        </w:rPr>
        <w:t>Скорость перезарядки (</w:t>
      </w:r>
      <w:r w:rsidRPr="004F6E00">
        <w:rPr>
          <w:rFonts w:ascii="Arial" w:hAnsi="Arial" w:cs="Arial"/>
          <w:lang w:val="en-US"/>
        </w:rPr>
        <w:t>T</w:t>
      </w:r>
      <w:r w:rsidRPr="004F6E00">
        <w:rPr>
          <w:rFonts w:ascii="Arial" w:hAnsi="Arial" w:cs="Arial"/>
        </w:rPr>
        <w:t>);</w:t>
      </w:r>
    </w:p>
    <w:p w:rsidR="00826FCD" w:rsidRPr="004F6E00" w:rsidRDefault="00826FCD" w:rsidP="002A5009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4F6E00">
        <w:rPr>
          <w:rFonts w:ascii="Arial" w:hAnsi="Arial" w:cs="Arial"/>
        </w:rPr>
        <w:t>Скорость передвижения (</w:t>
      </w:r>
      <w:r w:rsidRPr="004F6E00">
        <w:rPr>
          <w:rFonts w:ascii="Arial" w:hAnsi="Arial" w:cs="Arial"/>
          <w:lang w:val="en-US"/>
        </w:rPr>
        <w:t>V</w:t>
      </w:r>
      <w:r w:rsidRPr="004F6E00">
        <w:rPr>
          <w:rFonts w:ascii="Arial" w:hAnsi="Arial" w:cs="Arial"/>
        </w:rPr>
        <w:t>);</w:t>
      </w:r>
    </w:p>
    <w:p w:rsidR="00826FCD" w:rsidRPr="004F6E00" w:rsidRDefault="00826FCD" w:rsidP="002A500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4F6E00">
        <w:rPr>
          <w:rFonts w:ascii="Arial" w:hAnsi="Arial" w:cs="Arial"/>
        </w:rPr>
        <w:t>Пехотинец. Легко-защищенная боевая единица. Имеет достаточную скорость передвижения, но низкий наносимый урон.</w:t>
      </w:r>
    </w:p>
    <w:p w:rsidR="00826FCD" w:rsidRPr="004F6E00" w:rsidRDefault="00826FCD" w:rsidP="002A5009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4F6E00">
        <w:rPr>
          <w:rFonts w:ascii="Arial" w:hAnsi="Arial" w:cs="Arial"/>
        </w:rPr>
        <w:t>Здоровье (</w:t>
      </w:r>
      <w:r w:rsidRPr="004F6E00">
        <w:rPr>
          <w:rFonts w:ascii="Arial" w:hAnsi="Arial" w:cs="Arial"/>
          <w:lang w:val="en-US"/>
        </w:rPr>
        <w:t>H</w:t>
      </w:r>
      <w:r w:rsidRPr="004F6E00">
        <w:rPr>
          <w:rFonts w:ascii="Arial" w:hAnsi="Arial" w:cs="Arial"/>
        </w:rPr>
        <w:t>);</w:t>
      </w:r>
    </w:p>
    <w:p w:rsidR="00826FCD" w:rsidRPr="004F6E00" w:rsidRDefault="00826FCD" w:rsidP="002A5009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4F6E00">
        <w:rPr>
          <w:rFonts w:ascii="Arial" w:hAnsi="Arial" w:cs="Arial"/>
        </w:rPr>
        <w:t>Урон (</w:t>
      </w:r>
      <w:r w:rsidRPr="004F6E00">
        <w:rPr>
          <w:rFonts w:ascii="Arial" w:hAnsi="Arial" w:cs="Arial"/>
          <w:lang w:val="en-US"/>
        </w:rPr>
        <w:t>D</w:t>
      </w:r>
      <w:r w:rsidRPr="004F6E00">
        <w:rPr>
          <w:rFonts w:ascii="Arial" w:hAnsi="Arial" w:cs="Arial"/>
        </w:rPr>
        <w:t>);</w:t>
      </w:r>
    </w:p>
    <w:p w:rsidR="00826FCD" w:rsidRPr="004F6E00" w:rsidRDefault="00826FCD" w:rsidP="002A5009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4F6E00">
        <w:rPr>
          <w:rFonts w:ascii="Arial" w:hAnsi="Arial" w:cs="Arial"/>
        </w:rPr>
        <w:t>Скорость перезарядки (</w:t>
      </w:r>
      <w:r w:rsidRPr="004F6E00">
        <w:rPr>
          <w:rFonts w:ascii="Arial" w:hAnsi="Arial" w:cs="Arial"/>
          <w:lang w:val="en-US"/>
        </w:rPr>
        <w:t>T</w:t>
      </w:r>
      <w:r w:rsidRPr="004F6E00">
        <w:rPr>
          <w:rFonts w:ascii="Arial" w:hAnsi="Arial" w:cs="Arial"/>
        </w:rPr>
        <w:t>);</w:t>
      </w:r>
    </w:p>
    <w:p w:rsidR="00826FCD" w:rsidRPr="004F6E00" w:rsidRDefault="00826FCD" w:rsidP="0073420D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4F6E00">
        <w:rPr>
          <w:rFonts w:ascii="Arial" w:hAnsi="Arial" w:cs="Arial"/>
        </w:rPr>
        <w:t>Скорость передвижения (</w:t>
      </w:r>
      <w:r w:rsidRPr="004F6E00">
        <w:rPr>
          <w:rFonts w:ascii="Arial" w:hAnsi="Arial" w:cs="Arial"/>
          <w:lang w:val="en-US"/>
        </w:rPr>
        <w:t>V</w:t>
      </w:r>
      <w:r w:rsidRPr="004F6E00">
        <w:rPr>
          <w:rFonts w:ascii="Arial" w:hAnsi="Arial" w:cs="Arial"/>
        </w:rPr>
        <w:t>);</w:t>
      </w:r>
    </w:p>
    <w:p w:rsidR="00826FCD" w:rsidRPr="004F6E00" w:rsidRDefault="00826FCD" w:rsidP="002A500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4F6E00">
        <w:rPr>
          <w:rFonts w:ascii="Arial" w:hAnsi="Arial" w:cs="Arial"/>
        </w:rPr>
        <w:t>Десантник. Усиленный пехотинец. Имеет среднюю защищенность, достаточную скорость передвижения.</w:t>
      </w:r>
    </w:p>
    <w:p w:rsidR="00826FCD" w:rsidRPr="004F6E00" w:rsidRDefault="00826FCD" w:rsidP="002A5009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4F6E00">
        <w:rPr>
          <w:rFonts w:ascii="Arial" w:hAnsi="Arial" w:cs="Arial"/>
        </w:rPr>
        <w:t>Здоровье (</w:t>
      </w:r>
      <w:r w:rsidRPr="004F6E00">
        <w:rPr>
          <w:rFonts w:ascii="Arial" w:hAnsi="Arial" w:cs="Arial"/>
          <w:lang w:val="en-US"/>
        </w:rPr>
        <w:t>H</w:t>
      </w:r>
      <w:r w:rsidRPr="004F6E00">
        <w:rPr>
          <w:rFonts w:ascii="Arial" w:hAnsi="Arial" w:cs="Arial"/>
        </w:rPr>
        <w:t>);</w:t>
      </w:r>
    </w:p>
    <w:p w:rsidR="00826FCD" w:rsidRPr="004F6E00" w:rsidRDefault="00826FCD" w:rsidP="002A5009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4F6E00">
        <w:rPr>
          <w:rFonts w:ascii="Arial" w:hAnsi="Arial" w:cs="Arial"/>
        </w:rPr>
        <w:t>Урон (</w:t>
      </w:r>
      <w:r w:rsidRPr="004F6E00">
        <w:rPr>
          <w:rFonts w:ascii="Arial" w:hAnsi="Arial" w:cs="Arial"/>
          <w:lang w:val="en-US"/>
        </w:rPr>
        <w:t>D</w:t>
      </w:r>
      <w:r w:rsidRPr="004F6E00">
        <w:rPr>
          <w:rFonts w:ascii="Arial" w:hAnsi="Arial" w:cs="Arial"/>
        </w:rPr>
        <w:t>);</w:t>
      </w:r>
    </w:p>
    <w:p w:rsidR="00826FCD" w:rsidRPr="004F6E00" w:rsidRDefault="00826FCD" w:rsidP="002A5009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4F6E00">
        <w:rPr>
          <w:rFonts w:ascii="Arial" w:hAnsi="Arial" w:cs="Arial"/>
        </w:rPr>
        <w:t>Скорость перезарядки (</w:t>
      </w:r>
      <w:r w:rsidRPr="004F6E00">
        <w:rPr>
          <w:rFonts w:ascii="Arial" w:hAnsi="Arial" w:cs="Arial"/>
          <w:lang w:val="en-US"/>
        </w:rPr>
        <w:t>T</w:t>
      </w:r>
      <w:r w:rsidRPr="004F6E00">
        <w:rPr>
          <w:rFonts w:ascii="Arial" w:hAnsi="Arial" w:cs="Arial"/>
        </w:rPr>
        <w:t>);</w:t>
      </w:r>
    </w:p>
    <w:p w:rsidR="00826FCD" w:rsidRPr="004F6E00" w:rsidRDefault="00826FCD" w:rsidP="002A5009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4F6E00">
        <w:rPr>
          <w:rFonts w:ascii="Arial" w:hAnsi="Arial" w:cs="Arial"/>
        </w:rPr>
        <w:t>Скорость передвижения (</w:t>
      </w:r>
      <w:r w:rsidRPr="004F6E00">
        <w:rPr>
          <w:rFonts w:ascii="Arial" w:hAnsi="Arial" w:cs="Arial"/>
          <w:lang w:val="en-US"/>
        </w:rPr>
        <w:t>V</w:t>
      </w:r>
      <w:r w:rsidRPr="004F6E00">
        <w:rPr>
          <w:rFonts w:ascii="Arial" w:hAnsi="Arial" w:cs="Arial"/>
        </w:rPr>
        <w:t>);</w:t>
      </w:r>
    </w:p>
    <w:p w:rsidR="00826FCD" w:rsidRPr="004F6E00" w:rsidRDefault="00826FCD" w:rsidP="003541B2">
      <w:pPr>
        <w:pStyle w:val="Heading1"/>
        <w:rPr>
          <w:rFonts w:ascii="Arial" w:hAnsi="Arial" w:cs="Arial"/>
        </w:rPr>
      </w:pPr>
      <w:r w:rsidRPr="004F6E00">
        <w:rPr>
          <w:rFonts w:ascii="Arial" w:hAnsi="Arial" w:cs="Arial"/>
        </w:rPr>
        <w:t>Схемы уровней</w:t>
      </w:r>
    </w:p>
    <w:p w:rsidR="00826FCD" w:rsidRPr="004F6E00" w:rsidRDefault="00826FCD" w:rsidP="003541B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4F6E00">
        <w:rPr>
          <w:rFonts w:ascii="Arial" w:hAnsi="Arial" w:cs="Arial"/>
        </w:rPr>
        <w:t>Уровень «Разрушенный город»</w:t>
      </w:r>
    </w:p>
    <w:p w:rsidR="00826FCD" w:rsidRPr="004F6E00" w:rsidRDefault="00826FCD" w:rsidP="003541B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4F6E00">
        <w:rPr>
          <w:rFonts w:ascii="Arial" w:hAnsi="Arial" w:cs="Arial"/>
        </w:rPr>
        <w:t>Уровень «Разорванное поле»</w:t>
      </w:r>
    </w:p>
    <w:p w:rsidR="00826FCD" w:rsidRPr="004F6E00" w:rsidRDefault="00826FCD" w:rsidP="003541B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4F6E00">
        <w:rPr>
          <w:rFonts w:ascii="Arial" w:hAnsi="Arial" w:cs="Arial"/>
        </w:rPr>
        <w:t>Уровень «Туманный лес»</w:t>
      </w:r>
    </w:p>
    <w:p w:rsidR="00826FCD" w:rsidRPr="004F6E00" w:rsidRDefault="00826FCD" w:rsidP="003541B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4F6E00">
        <w:rPr>
          <w:rFonts w:ascii="Arial" w:hAnsi="Arial" w:cs="Arial"/>
        </w:rPr>
        <w:t>Уровень «Траншея»</w:t>
      </w:r>
    </w:p>
    <w:p w:rsidR="00826FCD" w:rsidRPr="004F6E00" w:rsidRDefault="00826FCD" w:rsidP="003541B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4F6E00">
        <w:rPr>
          <w:rFonts w:ascii="Arial" w:hAnsi="Arial" w:cs="Arial"/>
        </w:rPr>
        <w:t>Уровень «Подавленный город»</w:t>
      </w:r>
    </w:p>
    <w:p w:rsidR="00826FCD" w:rsidRPr="004F6E00" w:rsidRDefault="00826FCD" w:rsidP="003541B2">
      <w:pPr>
        <w:ind w:left="1068"/>
        <w:rPr>
          <w:rFonts w:ascii="Arial" w:hAnsi="Arial" w:cs="Arial"/>
        </w:rPr>
      </w:pPr>
    </w:p>
    <w:sectPr w:rsidR="00826FCD" w:rsidRPr="004F6E00" w:rsidSect="00137E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6FCD" w:rsidRDefault="00826FCD" w:rsidP="006F36AE">
      <w:pPr>
        <w:spacing w:after="0" w:line="240" w:lineRule="auto"/>
      </w:pPr>
      <w:r>
        <w:separator/>
      </w:r>
    </w:p>
  </w:endnote>
  <w:endnote w:type="continuationSeparator" w:id="0">
    <w:p w:rsidR="00826FCD" w:rsidRDefault="00826FCD" w:rsidP="006F3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6FCD" w:rsidRDefault="00826FCD" w:rsidP="006F36AE">
      <w:pPr>
        <w:spacing w:after="0" w:line="240" w:lineRule="auto"/>
      </w:pPr>
      <w:r>
        <w:separator/>
      </w:r>
    </w:p>
  </w:footnote>
  <w:footnote w:type="continuationSeparator" w:id="0">
    <w:p w:rsidR="00826FCD" w:rsidRDefault="00826FCD" w:rsidP="006F36AE">
      <w:pPr>
        <w:spacing w:after="0" w:line="240" w:lineRule="auto"/>
      </w:pPr>
      <w:r>
        <w:continuationSeparator/>
      </w:r>
    </w:p>
  </w:footnote>
  <w:footnote w:id="1">
    <w:p w:rsidR="00826FCD" w:rsidRDefault="00826FCD">
      <w:pPr>
        <w:pStyle w:val="FootnoteText"/>
      </w:pPr>
      <w:r>
        <w:rPr>
          <w:rStyle w:val="FootnoteReference"/>
        </w:rPr>
        <w:footnoteRef/>
      </w:r>
      <w:r>
        <w:t xml:space="preserve"> Жанр аниме «Воспоминания о будущем» – «Пушечное мясо»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604ACD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81AC2B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0DA84E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260AB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B0A88B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D765A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71880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DF0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C988D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0226AD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AB33EF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1">
    <w:nsid w:val="2D1D7AAE"/>
    <w:multiLevelType w:val="hybridMultilevel"/>
    <w:tmpl w:val="95AA282A"/>
    <w:lvl w:ilvl="0" w:tplc="041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2">
    <w:nsid w:val="34CA6AE0"/>
    <w:multiLevelType w:val="hybridMultilevel"/>
    <w:tmpl w:val="ED24147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8A71D9B"/>
    <w:multiLevelType w:val="hybridMultilevel"/>
    <w:tmpl w:val="8404120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B">
      <w:start w:val="1"/>
      <w:numFmt w:val="lowerRoman"/>
      <w:lvlText w:val="%2."/>
      <w:lvlJc w:val="righ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38CA55FA"/>
    <w:multiLevelType w:val="hybridMultilevel"/>
    <w:tmpl w:val="500E86F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F0F5CA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6">
    <w:nsid w:val="54EA5EC8"/>
    <w:multiLevelType w:val="multilevel"/>
    <w:tmpl w:val="CE54E16A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cs="Times New Roman"/>
      </w:rPr>
    </w:lvl>
  </w:abstractNum>
  <w:num w:numId="1">
    <w:abstractNumId w:val="12"/>
  </w:num>
  <w:num w:numId="2">
    <w:abstractNumId w:val="14"/>
  </w:num>
  <w:num w:numId="3">
    <w:abstractNumId w:val="13"/>
  </w:num>
  <w:num w:numId="4">
    <w:abstractNumId w:val="11"/>
  </w:num>
  <w:num w:numId="5">
    <w:abstractNumId w:val="15"/>
  </w:num>
  <w:num w:numId="6">
    <w:abstractNumId w:val="16"/>
  </w:num>
  <w:num w:numId="7">
    <w:abstractNumId w:val="1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7683"/>
    <w:rsid w:val="00137E51"/>
    <w:rsid w:val="0025066B"/>
    <w:rsid w:val="0026207A"/>
    <w:rsid w:val="002A5009"/>
    <w:rsid w:val="00305B7C"/>
    <w:rsid w:val="003541B2"/>
    <w:rsid w:val="0037766C"/>
    <w:rsid w:val="004F6E00"/>
    <w:rsid w:val="0050053C"/>
    <w:rsid w:val="006F36AE"/>
    <w:rsid w:val="006F5BA0"/>
    <w:rsid w:val="006F6A6F"/>
    <w:rsid w:val="0073420D"/>
    <w:rsid w:val="00826FCD"/>
    <w:rsid w:val="008653EA"/>
    <w:rsid w:val="00897DAF"/>
    <w:rsid w:val="00937EC6"/>
    <w:rsid w:val="00997683"/>
    <w:rsid w:val="009C0E37"/>
    <w:rsid w:val="009E7893"/>
    <w:rsid w:val="00A54592"/>
    <w:rsid w:val="00A96AAA"/>
    <w:rsid w:val="00BA3DD2"/>
    <w:rsid w:val="00C73A75"/>
    <w:rsid w:val="00CB0F46"/>
    <w:rsid w:val="00CE6FC8"/>
    <w:rsid w:val="00EF105B"/>
    <w:rsid w:val="00F82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E51"/>
    <w:pPr>
      <w:spacing w:after="160" w:line="259" w:lineRule="auto"/>
    </w:pPr>
    <w:rPr>
      <w:lang w:val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6207A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6F5BA0"/>
    <w:pPr>
      <w:keepNext/>
      <w:spacing w:before="240" w:after="60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4F6E0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6207A"/>
    <w:rPr>
      <w:rFonts w:ascii="Calibri Light" w:hAnsi="Calibri Light" w:cs="Times New Roman"/>
      <w:color w:val="2E74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038"/>
    <w:rPr>
      <w:rFonts w:asciiTheme="majorHAnsi" w:eastAsiaTheme="majorEastAsia" w:hAnsiTheme="majorHAnsi" w:cstheme="majorBidi"/>
      <w:b/>
      <w:bCs/>
      <w:i/>
      <w:iCs/>
      <w:sz w:val="28"/>
      <w:szCs w:val="28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038"/>
    <w:rPr>
      <w:rFonts w:asciiTheme="majorHAnsi" w:eastAsiaTheme="majorEastAsia" w:hAnsiTheme="majorHAnsi" w:cstheme="majorBidi"/>
      <w:b/>
      <w:bCs/>
      <w:sz w:val="26"/>
      <w:szCs w:val="26"/>
      <w:lang w:val="ru-RU"/>
    </w:rPr>
  </w:style>
  <w:style w:type="paragraph" w:styleId="Title">
    <w:name w:val="Title"/>
    <w:basedOn w:val="Normal"/>
    <w:next w:val="Normal"/>
    <w:link w:val="TitleChar"/>
    <w:uiPriority w:val="99"/>
    <w:qFormat/>
    <w:rsid w:val="0026207A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26207A"/>
    <w:rPr>
      <w:rFonts w:ascii="Calibri Light" w:hAnsi="Calibri Light" w:cs="Times New Roman"/>
      <w:spacing w:val="-10"/>
      <w:kern w:val="28"/>
      <w:sz w:val="56"/>
      <w:szCs w:val="56"/>
    </w:rPr>
  </w:style>
  <w:style w:type="paragraph" w:styleId="FootnoteText">
    <w:name w:val="footnote text"/>
    <w:basedOn w:val="Normal"/>
    <w:link w:val="FootnoteTextChar"/>
    <w:uiPriority w:val="99"/>
    <w:semiHidden/>
    <w:rsid w:val="006F36A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6F36AE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6F36AE"/>
    <w:rPr>
      <w:rFonts w:cs="Times New Roman"/>
      <w:vertAlign w:val="superscript"/>
    </w:rPr>
  </w:style>
  <w:style w:type="paragraph" w:styleId="ListParagraph">
    <w:name w:val="List Paragraph"/>
    <w:basedOn w:val="Normal"/>
    <w:uiPriority w:val="99"/>
    <w:qFormat/>
    <w:rsid w:val="00CB0F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278</TotalTime>
  <Pages>3</Pages>
  <Words>333</Words>
  <Characters>1899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9</cp:revision>
  <dcterms:created xsi:type="dcterms:W3CDTF">2022-01-04T17:42:00Z</dcterms:created>
  <dcterms:modified xsi:type="dcterms:W3CDTF">2022-03-06T14:21:00Z</dcterms:modified>
</cp:coreProperties>
</file>