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0633" w:rsidRPr="004F6E00" w:rsidRDefault="00730633" w:rsidP="0026207A">
      <w:pPr>
        <w:pStyle w:val="Title"/>
        <w:jc w:val="center"/>
        <w:rPr>
          <w:rFonts w:ascii="Arial" w:hAnsi="Arial" w:cs="Arial"/>
        </w:rPr>
      </w:pPr>
      <w:r w:rsidRPr="004F6E00">
        <w:rPr>
          <w:rFonts w:ascii="Arial" w:hAnsi="Arial" w:cs="Arial"/>
        </w:rPr>
        <w:t>Игра, создаваемая в качестве теста возможностей игрового движка «</w:t>
      </w:r>
      <w:r w:rsidRPr="004F6E00">
        <w:rPr>
          <w:rFonts w:ascii="Arial" w:hAnsi="Arial" w:cs="Arial"/>
          <w:lang w:val="en-US"/>
        </w:rPr>
        <w:t>Engine</w:t>
      </w:r>
      <w:r w:rsidRPr="004F6E00">
        <w:rPr>
          <w:rFonts w:ascii="Arial" w:hAnsi="Arial" w:cs="Arial"/>
        </w:rPr>
        <w:t>». 2</w:t>
      </w:r>
      <w:r w:rsidRPr="004F6E00">
        <w:rPr>
          <w:rFonts w:ascii="Arial" w:hAnsi="Arial" w:cs="Arial"/>
          <w:lang w:val="en-US"/>
        </w:rPr>
        <w:t>D</w:t>
      </w:r>
      <w:r w:rsidRPr="004F6E00">
        <w:rPr>
          <w:rFonts w:ascii="Arial" w:hAnsi="Arial" w:cs="Arial"/>
        </w:rPr>
        <w:t>.</w:t>
      </w:r>
    </w:p>
    <w:p w:rsidR="00730633" w:rsidRPr="004F6E00" w:rsidRDefault="00730633" w:rsidP="0026207A">
      <w:pPr>
        <w:pStyle w:val="Heading1"/>
        <w:rPr>
          <w:rFonts w:ascii="Arial" w:hAnsi="Arial" w:cs="Arial"/>
        </w:rPr>
      </w:pPr>
      <w:r w:rsidRPr="004F6E00">
        <w:rPr>
          <w:rFonts w:ascii="Arial" w:hAnsi="Arial" w:cs="Arial"/>
        </w:rPr>
        <w:t>Смысл игры</w:t>
      </w:r>
    </w:p>
    <w:p w:rsidR="00730633" w:rsidRPr="004F6E00" w:rsidRDefault="00730633" w:rsidP="00897DAF">
      <w:pPr>
        <w:rPr>
          <w:rFonts w:ascii="Arial" w:hAnsi="Arial" w:cs="Arial"/>
        </w:rPr>
      </w:pPr>
      <w:r w:rsidRPr="004F6E00">
        <w:rPr>
          <w:rFonts w:ascii="Arial" w:hAnsi="Arial" w:cs="Arial"/>
        </w:rPr>
        <w:t xml:space="preserve">Жанр – </w:t>
      </w:r>
      <w:r w:rsidRPr="004F6E00">
        <w:rPr>
          <w:rFonts w:ascii="Arial" w:hAnsi="Arial" w:cs="Arial"/>
          <w:lang w:val="en-US"/>
        </w:rPr>
        <w:t>Tower</w:t>
      </w:r>
      <w:r w:rsidRPr="004F6E00">
        <w:rPr>
          <w:rFonts w:ascii="Arial" w:hAnsi="Arial" w:cs="Arial"/>
        </w:rPr>
        <w:t>-</w:t>
      </w:r>
      <w:r w:rsidRPr="004F6E00">
        <w:rPr>
          <w:rFonts w:ascii="Arial" w:hAnsi="Arial" w:cs="Arial"/>
          <w:lang w:val="en-US"/>
        </w:rPr>
        <w:t>Defense</w:t>
      </w:r>
      <w:r w:rsidRPr="004F6E00">
        <w:rPr>
          <w:rFonts w:ascii="Arial" w:hAnsi="Arial" w:cs="Arial"/>
        </w:rPr>
        <w:t>, дизельпанк</w:t>
      </w:r>
      <w:r w:rsidRPr="004F6E00">
        <w:rPr>
          <w:rStyle w:val="FootnoteReference"/>
          <w:rFonts w:ascii="Arial" w:hAnsi="Arial" w:cs="Arial"/>
        </w:rPr>
        <w:footnoteReference w:id="1"/>
      </w:r>
      <w:r w:rsidRPr="004F6E00">
        <w:rPr>
          <w:rFonts w:ascii="Arial" w:hAnsi="Arial" w:cs="Arial"/>
        </w:rPr>
        <w:t xml:space="preserve">. Игроку предстоит пройти 5 уровней. Суть проста – существует дорожка, по которой двигаются враги. Они выезжают из траншеи слева сверху и ползут к укрытию справа снизу. В определённых местах карты стоят башни, которые ведут защитный огонь. Игроку, для прохождения каждого уровня предстоит укреплять эти защитные сооружения. Каждая башня каждого типа имеет определенное количество улучшаемых параметров (уровней прокачки). </w:t>
      </w:r>
    </w:p>
    <w:p w:rsidR="00730633" w:rsidRPr="004F6E00" w:rsidRDefault="00730633" w:rsidP="0026207A">
      <w:pPr>
        <w:pStyle w:val="Heading1"/>
        <w:rPr>
          <w:rFonts w:ascii="Arial" w:hAnsi="Arial" w:cs="Arial"/>
        </w:rPr>
      </w:pPr>
      <w:r w:rsidRPr="004F6E00">
        <w:rPr>
          <w:rFonts w:ascii="Arial" w:hAnsi="Arial" w:cs="Arial"/>
        </w:rPr>
        <w:t>Геймплей</w:t>
      </w:r>
    </w:p>
    <w:p w:rsidR="00730633" w:rsidRPr="004F6E00" w:rsidRDefault="00730633" w:rsidP="00CB0F46">
      <w:pPr>
        <w:rPr>
          <w:rFonts w:ascii="Arial" w:hAnsi="Arial" w:cs="Arial"/>
        </w:rPr>
      </w:pPr>
      <w:r w:rsidRPr="004F6E00">
        <w:rPr>
          <w:rFonts w:ascii="Arial" w:hAnsi="Arial" w:cs="Arial"/>
        </w:rPr>
        <w:t>Геймплей делится на несколько этапов:</w:t>
      </w:r>
    </w:p>
    <w:p w:rsidR="00730633" w:rsidRPr="004F6E00" w:rsidRDefault="00730633" w:rsidP="00CB0F4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Предзагрузка карты и 10-секундный отсчёт до начала процесса – игрок готовится, анализирует положение, составляет тактику;</w:t>
      </w:r>
    </w:p>
    <w:p w:rsidR="00730633" w:rsidRPr="004F6E00" w:rsidRDefault="00730633" w:rsidP="00CB0F4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Основной геймплей – игрок снабжает защитников и отражает нападения.</w:t>
      </w:r>
    </w:p>
    <w:p w:rsidR="00730633" w:rsidRPr="004F6E00" w:rsidRDefault="00730633" w:rsidP="00CB0F4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Исход сражения – определяется, если лагерь игрока уничтожен или все волны врагов отражены.</w:t>
      </w:r>
    </w:p>
    <w:p w:rsidR="00730633" w:rsidRPr="004F6E00" w:rsidRDefault="00730633" w:rsidP="009C0E37">
      <w:pPr>
        <w:pStyle w:val="Heading1"/>
        <w:rPr>
          <w:rFonts w:ascii="Arial" w:hAnsi="Arial" w:cs="Arial"/>
        </w:rPr>
      </w:pPr>
      <w:r w:rsidRPr="004F6E00">
        <w:rPr>
          <w:rFonts w:ascii="Arial" w:hAnsi="Arial" w:cs="Arial"/>
        </w:rPr>
        <w:t>Типы, параметры и уровни</w:t>
      </w:r>
      <w:r w:rsidRPr="001C78B0">
        <w:rPr>
          <w:rFonts w:ascii="Arial" w:hAnsi="Arial" w:cs="Arial"/>
        </w:rPr>
        <w:t xml:space="preserve"> </w:t>
      </w:r>
      <w:r w:rsidRPr="004F6E00">
        <w:rPr>
          <w:rFonts w:ascii="Arial" w:hAnsi="Arial" w:cs="Arial"/>
        </w:rPr>
        <w:t>башен</w:t>
      </w:r>
    </w:p>
    <w:p w:rsidR="00730633" w:rsidRPr="001C78B0" w:rsidRDefault="00730633" w:rsidP="004F6E00">
      <w:pPr>
        <w:pStyle w:val="Heading2"/>
      </w:pPr>
      <w:r w:rsidRPr="004F6E00">
        <w:t>Огненная. Атакует врагов пламенной струей бензина.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70"/>
        <w:gridCol w:w="1000"/>
        <w:gridCol w:w="1000"/>
        <w:gridCol w:w="1000"/>
      </w:tblGrid>
      <w:tr w:rsidR="00730633" w:rsidTr="004F6E00">
        <w:trPr>
          <w:trHeight w:val="165"/>
        </w:trPr>
        <w:tc>
          <w:tcPr>
            <w:tcW w:w="965" w:type="dxa"/>
          </w:tcPr>
          <w:p w:rsidR="00730633" w:rsidRPr="004F6E00" w:rsidRDefault="00730633" w:rsidP="006F5BA0">
            <w:pPr>
              <w:jc w:val="center"/>
            </w:pPr>
            <w:r>
              <w:t>Атрибут</w:t>
            </w:r>
          </w:p>
        </w:tc>
        <w:tc>
          <w:tcPr>
            <w:tcW w:w="825" w:type="dxa"/>
          </w:tcPr>
          <w:p w:rsidR="00730633" w:rsidRPr="004F6E00" w:rsidRDefault="00730633" w:rsidP="006F5BA0">
            <w:pPr>
              <w:jc w:val="center"/>
            </w:pPr>
            <w:r>
              <w:t>Уровень 1</w:t>
            </w:r>
          </w:p>
        </w:tc>
        <w:tc>
          <w:tcPr>
            <w:tcW w:w="360" w:type="dxa"/>
          </w:tcPr>
          <w:p w:rsidR="00730633" w:rsidRPr="004F6E00" w:rsidRDefault="00730633" w:rsidP="006F5BA0">
            <w:pPr>
              <w:jc w:val="center"/>
            </w:pPr>
            <w:r>
              <w:t>Уровень 2</w:t>
            </w:r>
          </w:p>
        </w:tc>
        <w:tc>
          <w:tcPr>
            <w:tcW w:w="255" w:type="dxa"/>
          </w:tcPr>
          <w:p w:rsidR="00730633" w:rsidRPr="004F6E00" w:rsidRDefault="00730633" w:rsidP="006F5BA0">
            <w:pPr>
              <w:jc w:val="center"/>
            </w:pPr>
            <w:r>
              <w:t>Уровень 3</w:t>
            </w:r>
          </w:p>
        </w:tc>
      </w:tr>
      <w:tr w:rsidR="00730633" w:rsidTr="004F6E00">
        <w:trPr>
          <w:trHeight w:val="270"/>
        </w:trPr>
        <w:tc>
          <w:tcPr>
            <w:tcW w:w="965" w:type="dxa"/>
          </w:tcPr>
          <w:p w:rsidR="00730633" w:rsidRPr="006F5BA0" w:rsidRDefault="00730633" w:rsidP="006F5BA0">
            <w:pPr>
              <w:jc w:val="center"/>
            </w:pPr>
            <w:r>
              <w:t>Цена (</w:t>
            </w:r>
            <w:r w:rsidRPr="006F5BA0">
              <w:rPr>
                <w:highlight w:val="yellow"/>
                <w:lang w:val="en-US"/>
              </w:rPr>
              <w:t>C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145</w:t>
            </w:r>
          </w:p>
        </w:tc>
        <w:tc>
          <w:tcPr>
            <w:tcW w:w="360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220</w:t>
            </w:r>
          </w:p>
        </w:tc>
        <w:tc>
          <w:tcPr>
            <w:tcW w:w="255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350</w:t>
            </w:r>
          </w:p>
        </w:tc>
      </w:tr>
      <w:tr w:rsidR="00730633" w:rsidTr="004F6E00">
        <w:trPr>
          <w:trHeight w:val="270"/>
        </w:trPr>
        <w:tc>
          <w:tcPr>
            <w:tcW w:w="965" w:type="dxa"/>
          </w:tcPr>
          <w:p w:rsidR="00730633" w:rsidRPr="006F5BA0" w:rsidRDefault="00730633" w:rsidP="006F5BA0">
            <w:pPr>
              <w:jc w:val="center"/>
            </w:pPr>
            <w:r>
              <w:t>Урон (</w:t>
            </w:r>
            <w:r w:rsidRPr="006F5BA0">
              <w:rPr>
                <w:highlight w:val="yellow"/>
                <w:lang w:val="en-US"/>
              </w:rPr>
              <w:t>D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60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30633" w:rsidTr="006F5BA0">
        <w:trPr>
          <w:trHeight w:val="495"/>
        </w:trPr>
        <w:tc>
          <w:tcPr>
            <w:tcW w:w="965" w:type="dxa"/>
          </w:tcPr>
          <w:p w:rsidR="00730633" w:rsidRPr="006F5BA0" w:rsidRDefault="00730633" w:rsidP="006F5BA0">
            <w:pPr>
              <w:jc w:val="center"/>
              <w:rPr>
                <w:lang w:val="en-US"/>
              </w:rPr>
            </w:pPr>
            <w:r>
              <w:t>Площадь поражения</w:t>
            </w:r>
            <w:r>
              <w:rPr>
                <w:lang w:val="en-US"/>
              </w:rPr>
              <w:t xml:space="preserve"> (</w:t>
            </w:r>
            <w:r w:rsidRPr="006F5BA0">
              <w:rPr>
                <w:highlight w:val="yellow"/>
                <w:lang w:val="en-US"/>
              </w:rPr>
              <w:t>S</w:t>
            </w:r>
            <w:r>
              <w:rPr>
                <w:lang w:val="en-US"/>
              </w:rPr>
              <w:t>)</w:t>
            </w:r>
          </w:p>
        </w:tc>
        <w:tc>
          <w:tcPr>
            <w:tcW w:w="825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60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730633" w:rsidTr="004F6E00">
        <w:trPr>
          <w:trHeight w:val="525"/>
        </w:trPr>
        <w:tc>
          <w:tcPr>
            <w:tcW w:w="965" w:type="dxa"/>
          </w:tcPr>
          <w:p w:rsidR="00730633" w:rsidRDefault="00730633" w:rsidP="006F5BA0">
            <w:pPr>
              <w:jc w:val="center"/>
            </w:pPr>
            <w:r>
              <w:t>Радиус атаки (</w:t>
            </w:r>
            <w:r w:rsidRPr="006F5BA0">
              <w:rPr>
                <w:highlight w:val="yellow"/>
                <w:lang w:val="en-US"/>
              </w:rPr>
              <w:t>R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360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" w:type="dxa"/>
          </w:tcPr>
          <w:p w:rsidR="00730633" w:rsidRDefault="00730633" w:rsidP="006F5B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</w:tbl>
    <w:p w:rsidR="00730633" w:rsidRDefault="00730633" w:rsidP="006F5BA0">
      <w:pPr>
        <w:pStyle w:val="Heading2"/>
      </w:pPr>
    </w:p>
    <w:p w:rsidR="00730633" w:rsidRPr="001C78B0" w:rsidRDefault="00730633" w:rsidP="006F5BA0">
      <w:pPr>
        <w:pStyle w:val="Heading2"/>
      </w:pPr>
      <w:r>
        <w:br w:type="page"/>
      </w:r>
      <w:r w:rsidRPr="004F6E00">
        <w:t>Стрелковая. Атакует врагов одиночными винтовочными выстрелами.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428"/>
        <w:gridCol w:w="1000"/>
        <w:gridCol w:w="1000"/>
        <w:gridCol w:w="1000"/>
      </w:tblGrid>
      <w:tr w:rsidR="00730633" w:rsidTr="008653EA">
        <w:trPr>
          <w:trHeight w:val="165"/>
        </w:trPr>
        <w:tc>
          <w:tcPr>
            <w:tcW w:w="965" w:type="dxa"/>
          </w:tcPr>
          <w:p w:rsidR="00730633" w:rsidRPr="004F6E00" w:rsidRDefault="00730633" w:rsidP="008653EA">
            <w:pPr>
              <w:jc w:val="center"/>
            </w:pPr>
            <w:r>
              <w:t>Атрибут</w:t>
            </w:r>
          </w:p>
        </w:tc>
        <w:tc>
          <w:tcPr>
            <w:tcW w:w="825" w:type="dxa"/>
          </w:tcPr>
          <w:p w:rsidR="00730633" w:rsidRPr="004F6E00" w:rsidRDefault="00730633" w:rsidP="008653EA">
            <w:pPr>
              <w:jc w:val="center"/>
            </w:pPr>
            <w:r>
              <w:t>Уровень 1</w:t>
            </w:r>
          </w:p>
        </w:tc>
        <w:tc>
          <w:tcPr>
            <w:tcW w:w="360" w:type="dxa"/>
          </w:tcPr>
          <w:p w:rsidR="00730633" w:rsidRPr="004F6E00" w:rsidRDefault="00730633" w:rsidP="008653EA">
            <w:pPr>
              <w:jc w:val="center"/>
            </w:pPr>
            <w:r>
              <w:t>Уровень 2</w:t>
            </w:r>
          </w:p>
        </w:tc>
        <w:tc>
          <w:tcPr>
            <w:tcW w:w="255" w:type="dxa"/>
          </w:tcPr>
          <w:p w:rsidR="00730633" w:rsidRPr="004F6E00" w:rsidRDefault="00730633" w:rsidP="008653EA">
            <w:pPr>
              <w:jc w:val="center"/>
            </w:pPr>
            <w:r>
              <w:t>Уровень 3</w:t>
            </w:r>
          </w:p>
        </w:tc>
      </w:tr>
      <w:tr w:rsidR="00730633" w:rsidTr="008653EA">
        <w:trPr>
          <w:trHeight w:val="270"/>
        </w:trPr>
        <w:tc>
          <w:tcPr>
            <w:tcW w:w="965" w:type="dxa"/>
          </w:tcPr>
          <w:p w:rsidR="00730633" w:rsidRPr="006F5BA0" w:rsidRDefault="00730633" w:rsidP="008653EA">
            <w:pPr>
              <w:jc w:val="center"/>
            </w:pPr>
            <w:r>
              <w:t>Цена (</w:t>
            </w:r>
            <w:r w:rsidRPr="006F5BA0">
              <w:rPr>
                <w:highlight w:val="yellow"/>
                <w:lang w:val="en-US"/>
              </w:rPr>
              <w:t>C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170</w:t>
            </w:r>
          </w:p>
        </w:tc>
        <w:tc>
          <w:tcPr>
            <w:tcW w:w="360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250</w:t>
            </w:r>
          </w:p>
        </w:tc>
        <w:tc>
          <w:tcPr>
            <w:tcW w:w="25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400</w:t>
            </w:r>
          </w:p>
        </w:tc>
      </w:tr>
      <w:tr w:rsidR="00730633" w:rsidTr="008653EA">
        <w:trPr>
          <w:trHeight w:val="270"/>
        </w:trPr>
        <w:tc>
          <w:tcPr>
            <w:tcW w:w="965" w:type="dxa"/>
          </w:tcPr>
          <w:p w:rsidR="00730633" w:rsidRPr="006F5BA0" w:rsidRDefault="00730633" w:rsidP="008653EA">
            <w:pPr>
              <w:jc w:val="center"/>
            </w:pPr>
            <w:r>
              <w:t>Урон (</w:t>
            </w:r>
            <w:r w:rsidRPr="006F5BA0">
              <w:rPr>
                <w:highlight w:val="yellow"/>
                <w:lang w:val="en-US"/>
              </w:rPr>
              <w:t>D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60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730633" w:rsidTr="008653EA">
        <w:trPr>
          <w:trHeight w:val="495"/>
        </w:trPr>
        <w:tc>
          <w:tcPr>
            <w:tcW w:w="965" w:type="dxa"/>
          </w:tcPr>
          <w:p w:rsidR="00730633" w:rsidRPr="006F5BA0" w:rsidRDefault="00730633" w:rsidP="008653EA">
            <w:pPr>
              <w:jc w:val="center"/>
              <w:rPr>
                <w:lang w:val="en-US"/>
              </w:rPr>
            </w:pPr>
            <w:r>
              <w:t>Скорость перезарядки (</w:t>
            </w:r>
            <w:r w:rsidRPr="006F5BA0">
              <w:rPr>
                <w:highlight w:val="yellow"/>
                <w:lang w:val="en-US"/>
              </w:rPr>
              <w:t>T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60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0.9</w:t>
            </w:r>
          </w:p>
        </w:tc>
        <w:tc>
          <w:tcPr>
            <w:tcW w:w="25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</w:tr>
      <w:tr w:rsidR="00730633" w:rsidTr="008653EA">
        <w:trPr>
          <w:trHeight w:val="525"/>
        </w:trPr>
        <w:tc>
          <w:tcPr>
            <w:tcW w:w="965" w:type="dxa"/>
          </w:tcPr>
          <w:p w:rsidR="00730633" w:rsidRDefault="00730633" w:rsidP="008653EA">
            <w:pPr>
              <w:jc w:val="center"/>
            </w:pPr>
            <w:r>
              <w:t>Радиус атаки (</w:t>
            </w:r>
            <w:r w:rsidRPr="006F5BA0">
              <w:rPr>
                <w:highlight w:val="yellow"/>
                <w:lang w:val="en-US"/>
              </w:rPr>
              <w:t>R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60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70</w:t>
            </w:r>
          </w:p>
        </w:tc>
        <w:tc>
          <w:tcPr>
            <w:tcW w:w="25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</w:p>
        </w:tc>
      </w:tr>
    </w:tbl>
    <w:p w:rsidR="00730633" w:rsidRPr="006F5BA0" w:rsidRDefault="00730633" w:rsidP="006F5BA0">
      <w:pPr>
        <w:rPr>
          <w:lang w:val="en-US"/>
        </w:rPr>
      </w:pPr>
    </w:p>
    <w:p w:rsidR="00730633" w:rsidRPr="001C78B0" w:rsidRDefault="00730633" w:rsidP="006F5BA0">
      <w:pPr>
        <w:pStyle w:val="Heading2"/>
      </w:pPr>
      <w:r w:rsidRPr="004F6E00">
        <w:t>Артиллерийская. Атакует врагов одиночными залпами осколочных снарядов.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428"/>
        <w:gridCol w:w="1000"/>
        <w:gridCol w:w="1000"/>
        <w:gridCol w:w="1000"/>
      </w:tblGrid>
      <w:tr w:rsidR="00730633" w:rsidTr="008653EA">
        <w:trPr>
          <w:trHeight w:val="165"/>
        </w:trPr>
        <w:tc>
          <w:tcPr>
            <w:tcW w:w="965" w:type="dxa"/>
          </w:tcPr>
          <w:p w:rsidR="00730633" w:rsidRPr="004F6E00" w:rsidRDefault="00730633" w:rsidP="008653EA">
            <w:pPr>
              <w:jc w:val="center"/>
            </w:pPr>
            <w:r>
              <w:t>Атрибут</w:t>
            </w:r>
          </w:p>
        </w:tc>
        <w:tc>
          <w:tcPr>
            <w:tcW w:w="825" w:type="dxa"/>
          </w:tcPr>
          <w:p w:rsidR="00730633" w:rsidRPr="004F6E00" w:rsidRDefault="00730633" w:rsidP="008653EA">
            <w:pPr>
              <w:jc w:val="center"/>
            </w:pPr>
            <w:r>
              <w:t>Уровень 1</w:t>
            </w:r>
          </w:p>
        </w:tc>
        <w:tc>
          <w:tcPr>
            <w:tcW w:w="360" w:type="dxa"/>
          </w:tcPr>
          <w:p w:rsidR="00730633" w:rsidRPr="004F6E00" w:rsidRDefault="00730633" w:rsidP="008653EA">
            <w:pPr>
              <w:jc w:val="center"/>
            </w:pPr>
            <w:r>
              <w:t>Уровень 2</w:t>
            </w:r>
          </w:p>
        </w:tc>
        <w:tc>
          <w:tcPr>
            <w:tcW w:w="255" w:type="dxa"/>
          </w:tcPr>
          <w:p w:rsidR="00730633" w:rsidRPr="004F6E00" w:rsidRDefault="00730633" w:rsidP="008653EA">
            <w:pPr>
              <w:jc w:val="center"/>
            </w:pPr>
            <w:r>
              <w:t>Уровень 3</w:t>
            </w:r>
          </w:p>
        </w:tc>
      </w:tr>
      <w:tr w:rsidR="00730633" w:rsidTr="008653EA">
        <w:trPr>
          <w:trHeight w:val="270"/>
        </w:trPr>
        <w:tc>
          <w:tcPr>
            <w:tcW w:w="965" w:type="dxa"/>
          </w:tcPr>
          <w:p w:rsidR="00730633" w:rsidRPr="006F5BA0" w:rsidRDefault="00730633" w:rsidP="008653EA">
            <w:pPr>
              <w:jc w:val="center"/>
            </w:pPr>
            <w:r>
              <w:t>Цена (</w:t>
            </w:r>
            <w:r w:rsidRPr="006F5BA0">
              <w:rPr>
                <w:highlight w:val="yellow"/>
                <w:lang w:val="en-US"/>
              </w:rPr>
              <w:t>C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240</w:t>
            </w:r>
          </w:p>
        </w:tc>
        <w:tc>
          <w:tcPr>
            <w:tcW w:w="360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25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400</w:t>
            </w:r>
          </w:p>
        </w:tc>
      </w:tr>
      <w:tr w:rsidR="00730633" w:rsidTr="008653EA">
        <w:trPr>
          <w:trHeight w:val="270"/>
        </w:trPr>
        <w:tc>
          <w:tcPr>
            <w:tcW w:w="965" w:type="dxa"/>
          </w:tcPr>
          <w:p w:rsidR="00730633" w:rsidRPr="006F5BA0" w:rsidRDefault="00730633" w:rsidP="008653EA">
            <w:pPr>
              <w:jc w:val="center"/>
            </w:pPr>
            <w:r>
              <w:t>Урон (</w:t>
            </w:r>
            <w:r w:rsidRPr="006F5BA0">
              <w:rPr>
                <w:highlight w:val="yellow"/>
                <w:lang w:val="en-US"/>
              </w:rPr>
              <w:t>D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360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730633" w:rsidTr="006F5BA0">
        <w:trPr>
          <w:trHeight w:val="690"/>
        </w:trPr>
        <w:tc>
          <w:tcPr>
            <w:tcW w:w="965" w:type="dxa"/>
          </w:tcPr>
          <w:p w:rsidR="00730633" w:rsidRPr="006F5BA0" w:rsidRDefault="00730633" w:rsidP="008653EA">
            <w:pPr>
              <w:jc w:val="center"/>
              <w:rPr>
                <w:lang w:val="en-US"/>
              </w:rPr>
            </w:pPr>
            <w:r>
              <w:t>Скорость перезарядки</w:t>
            </w:r>
            <w:r>
              <w:rPr>
                <w:lang w:val="en-US"/>
              </w:rPr>
              <w:t xml:space="preserve"> </w:t>
            </w:r>
            <w:r>
              <w:t>(</w:t>
            </w:r>
            <w:r w:rsidRPr="006F5BA0">
              <w:rPr>
                <w:highlight w:val="yellow"/>
                <w:lang w:val="en-US"/>
              </w:rPr>
              <w:t>T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60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730633" w:rsidTr="008653EA">
        <w:trPr>
          <w:trHeight w:val="330"/>
        </w:trPr>
        <w:tc>
          <w:tcPr>
            <w:tcW w:w="965" w:type="dxa"/>
          </w:tcPr>
          <w:p w:rsidR="00730633" w:rsidRDefault="00730633" w:rsidP="008653EA">
            <w:pPr>
              <w:jc w:val="center"/>
            </w:pPr>
            <w:r>
              <w:t>Площадь поражения (</w:t>
            </w:r>
            <w:r w:rsidRPr="006F5BA0">
              <w:rPr>
                <w:highlight w:val="yellow"/>
                <w:lang w:val="en-US"/>
              </w:rPr>
              <w:t>S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60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730633" w:rsidTr="008653EA">
        <w:trPr>
          <w:trHeight w:val="525"/>
        </w:trPr>
        <w:tc>
          <w:tcPr>
            <w:tcW w:w="965" w:type="dxa"/>
          </w:tcPr>
          <w:p w:rsidR="00730633" w:rsidRDefault="00730633" w:rsidP="008653EA">
            <w:pPr>
              <w:jc w:val="center"/>
            </w:pPr>
            <w:r>
              <w:t>Радиус атаки (</w:t>
            </w:r>
            <w:r w:rsidRPr="006F5BA0">
              <w:rPr>
                <w:highlight w:val="yellow"/>
                <w:lang w:val="en-US"/>
              </w:rPr>
              <w:t>R</w:t>
            </w:r>
            <w:r>
              <w:t>)</w:t>
            </w:r>
          </w:p>
        </w:tc>
        <w:tc>
          <w:tcPr>
            <w:tcW w:w="82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60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150</w:t>
            </w:r>
          </w:p>
        </w:tc>
        <w:tc>
          <w:tcPr>
            <w:tcW w:w="255" w:type="dxa"/>
          </w:tcPr>
          <w:p w:rsidR="00730633" w:rsidRDefault="00730633" w:rsidP="008653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</w:tbl>
    <w:p w:rsidR="00730633" w:rsidRDefault="00730633" w:rsidP="003541B2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br/>
      </w:r>
    </w:p>
    <w:p w:rsidR="00730633" w:rsidRPr="004F6E00" w:rsidRDefault="00730633" w:rsidP="003541B2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r w:rsidRPr="004F6E00">
        <w:rPr>
          <w:rFonts w:ascii="Arial" w:hAnsi="Arial" w:cs="Arial"/>
        </w:rPr>
        <w:t>Типы и параметры врагов</w:t>
      </w:r>
    </w:p>
    <w:p w:rsidR="00730633" w:rsidRPr="004F6E00" w:rsidRDefault="00730633" w:rsidP="002A5009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 xml:space="preserve">Танк. Тяжело-бронированная машина, снабженная орудием. Имеет низкую скорость передвижения. 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Здоровье (</w:t>
      </w:r>
      <w:r w:rsidRPr="004F6E00">
        <w:rPr>
          <w:rFonts w:ascii="Arial" w:hAnsi="Arial" w:cs="Arial"/>
          <w:lang w:val="en-US"/>
        </w:rPr>
        <w:t>H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Урон (</w:t>
      </w:r>
      <w:r w:rsidRPr="004F6E00">
        <w:rPr>
          <w:rFonts w:ascii="Arial" w:hAnsi="Arial" w:cs="Arial"/>
          <w:lang w:val="en-US"/>
        </w:rPr>
        <w:t>D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Скорость перезарядки (</w:t>
      </w:r>
      <w:r w:rsidRPr="004F6E00">
        <w:rPr>
          <w:rFonts w:ascii="Arial" w:hAnsi="Arial" w:cs="Arial"/>
          <w:lang w:val="en-US"/>
        </w:rPr>
        <w:t>T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Скорость передвижения (</w:t>
      </w:r>
      <w:r w:rsidRPr="004F6E00">
        <w:rPr>
          <w:rFonts w:ascii="Arial" w:hAnsi="Arial" w:cs="Arial"/>
          <w:lang w:val="en-US"/>
        </w:rPr>
        <w:t>V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2A5009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Пехотинец. Легко-защищенная боевая единица. Имеет достаточную скорость передвижения, но низкий наносимый урон.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Здоровье (</w:t>
      </w:r>
      <w:r w:rsidRPr="004F6E00">
        <w:rPr>
          <w:rFonts w:ascii="Arial" w:hAnsi="Arial" w:cs="Arial"/>
          <w:lang w:val="en-US"/>
        </w:rPr>
        <w:t>H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Урон (</w:t>
      </w:r>
      <w:r w:rsidRPr="004F6E00">
        <w:rPr>
          <w:rFonts w:ascii="Arial" w:hAnsi="Arial" w:cs="Arial"/>
          <w:lang w:val="en-US"/>
        </w:rPr>
        <w:t>D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Скорость перезарядки (</w:t>
      </w:r>
      <w:r w:rsidRPr="004F6E00">
        <w:rPr>
          <w:rFonts w:ascii="Arial" w:hAnsi="Arial" w:cs="Arial"/>
          <w:lang w:val="en-US"/>
        </w:rPr>
        <w:t>T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73420D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Скорость передвижения (</w:t>
      </w:r>
      <w:r w:rsidRPr="004F6E00">
        <w:rPr>
          <w:rFonts w:ascii="Arial" w:hAnsi="Arial" w:cs="Arial"/>
          <w:lang w:val="en-US"/>
        </w:rPr>
        <w:t>V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2A5009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Десантник. Усиленный пехотинец. Имеет среднюю защищенность, достаточную скорость передвижения.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Здоровье (</w:t>
      </w:r>
      <w:r w:rsidRPr="004F6E00">
        <w:rPr>
          <w:rFonts w:ascii="Arial" w:hAnsi="Arial" w:cs="Arial"/>
          <w:lang w:val="en-US"/>
        </w:rPr>
        <w:t>H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Урон (</w:t>
      </w:r>
      <w:r w:rsidRPr="004F6E00">
        <w:rPr>
          <w:rFonts w:ascii="Arial" w:hAnsi="Arial" w:cs="Arial"/>
          <w:lang w:val="en-US"/>
        </w:rPr>
        <w:t>D</w:t>
      </w:r>
      <w:r w:rsidRPr="004F6E00">
        <w:rPr>
          <w:rFonts w:ascii="Arial" w:hAnsi="Arial" w:cs="Arial"/>
        </w:rPr>
        <w:t>);</w:t>
      </w:r>
    </w:p>
    <w:p w:rsidR="00730633" w:rsidRPr="004F6E0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Скорость перезарядки (</w:t>
      </w:r>
      <w:r w:rsidRPr="004F6E00">
        <w:rPr>
          <w:rFonts w:ascii="Arial" w:hAnsi="Arial" w:cs="Arial"/>
          <w:lang w:val="en-US"/>
        </w:rPr>
        <w:t>T</w:t>
      </w:r>
      <w:r w:rsidRPr="004F6E00">
        <w:rPr>
          <w:rFonts w:ascii="Arial" w:hAnsi="Arial" w:cs="Arial"/>
        </w:rPr>
        <w:t>);</w:t>
      </w:r>
    </w:p>
    <w:p w:rsidR="00730633" w:rsidRPr="001C78B0" w:rsidRDefault="00730633" w:rsidP="002A5009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04F6E00">
        <w:rPr>
          <w:rFonts w:ascii="Arial" w:hAnsi="Arial" w:cs="Arial"/>
        </w:rPr>
        <w:t>Скорость передвижения (</w:t>
      </w:r>
      <w:r w:rsidRPr="004F6E00">
        <w:rPr>
          <w:rFonts w:ascii="Arial" w:hAnsi="Arial" w:cs="Arial"/>
          <w:lang w:val="en-US"/>
        </w:rPr>
        <w:t>V</w:t>
      </w:r>
      <w:r w:rsidRPr="004F6E00">
        <w:rPr>
          <w:rFonts w:ascii="Arial" w:hAnsi="Arial" w:cs="Arial"/>
        </w:rPr>
        <w:t>);</w:t>
      </w:r>
    </w:p>
    <w:p w:rsidR="00730633" w:rsidRDefault="00730633" w:rsidP="003541B2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br w:type="page"/>
        <w:t>Игровые уровни</w:t>
      </w:r>
    </w:p>
    <w:p w:rsidR="00730633" w:rsidRDefault="00730633" w:rsidP="001C78B0">
      <w:pPr>
        <w:pStyle w:val="Heading2"/>
      </w:pPr>
      <w:r>
        <w:t>«Разрушенный город»</w:t>
      </w:r>
    </w:p>
    <w:p w:rsidR="00730633" w:rsidRDefault="00730633" w:rsidP="001C78B0">
      <w:pPr>
        <w:pStyle w:val="Heading3"/>
      </w:pPr>
      <w:r>
        <w:t>Схема</w:t>
      </w:r>
    </w:p>
    <w:p w:rsidR="00730633" w:rsidRDefault="00730633" w:rsidP="001C78B0">
      <w:pPr>
        <w:pStyle w:val="Heading3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.75pt;height:2in">
            <v:imagedata r:id="rId7" o:title=""/>
          </v:shape>
        </w:pict>
      </w:r>
      <w:r>
        <w:pict>
          <v:shape id="_x0000_i1026" type="#_x0000_t75" style="width:179.25pt;height:188.25pt">
            <v:imagedata r:id="rId8" o:title=""/>
          </v:shape>
        </w:pict>
      </w:r>
    </w:p>
    <w:p w:rsidR="00730633" w:rsidRPr="001C78B0" w:rsidRDefault="00730633" w:rsidP="001C78B0">
      <w:pPr>
        <w:pStyle w:val="Heading3"/>
      </w:pPr>
      <w:r>
        <w:t>Описание</w:t>
      </w:r>
    </w:p>
    <w:p w:rsidR="00730633" w:rsidRDefault="00730633" w:rsidP="001C78B0">
      <w:r>
        <w:t>Локация представляет собой одну из улиц разрушенного города. Разломанные дороги, проломившиеся крыши, почерневшие машины.</w:t>
      </w:r>
    </w:p>
    <w:p w:rsidR="00730633" w:rsidRDefault="00730633" w:rsidP="001C78B0">
      <w:pPr>
        <w:pStyle w:val="Heading2"/>
      </w:pPr>
      <w:r>
        <w:t>«Разорванное поле»</w:t>
      </w:r>
    </w:p>
    <w:p w:rsidR="00730633" w:rsidRDefault="00730633" w:rsidP="001C78B0">
      <w:pPr>
        <w:pStyle w:val="Heading3"/>
      </w:pPr>
      <w:r>
        <w:t xml:space="preserve">Схема </w:t>
      </w:r>
      <w:r>
        <w:pict>
          <v:shape id="_x0000_i1027" type="#_x0000_t75" style="width:207.75pt;height:141.75pt">
            <v:imagedata r:id="rId9" o:title=""/>
          </v:shape>
        </w:pict>
      </w:r>
      <w:r w:rsidRPr="00FE35C5">
        <w:rPr>
          <w:b w:val="0"/>
          <w:bCs w:val="0"/>
        </w:rPr>
        <w:pict>
          <v:shape id="_x0000_i1028" type="#_x0000_t75" style="width:204pt;height:138.75pt">
            <v:imagedata r:id="rId10" o:title=""/>
          </v:shape>
        </w:pict>
      </w:r>
      <w:r w:rsidRPr="00CA5F44">
        <w:rPr>
          <w:b w:val="0"/>
          <w:bCs w:val="0"/>
        </w:rPr>
        <w:pict>
          <v:shape id="_x0000_i1029" type="#_x0000_t75" style="width:230.25pt;height:170.25pt">
            <v:imagedata r:id="rId11" o:title=""/>
          </v:shape>
        </w:pict>
      </w:r>
    </w:p>
    <w:p w:rsidR="00730633" w:rsidRDefault="00730633" w:rsidP="001C78B0">
      <w:pPr>
        <w:pStyle w:val="Heading3"/>
      </w:pPr>
      <w:r>
        <w:t>Описание</w:t>
      </w:r>
    </w:p>
    <w:p w:rsidR="00730633" w:rsidRDefault="00730633" w:rsidP="001C78B0">
      <w:r>
        <w:t>Обстрелянное авиацией и артиллерией поле.  Деревья частично лежат, частично повалены, сожжены. Валяются останки солдат: каски, мусор, одежды. Ходит дым местами. Кое-где колосится трава. Иногда, в местах, за картой продолжается обстрел (бомбардировки редкие). Иногда прослеживаются ряды (аграрное производство).</w:t>
      </w:r>
    </w:p>
    <w:p w:rsidR="00730633" w:rsidRDefault="00730633" w:rsidP="00CA5F44">
      <w:pPr>
        <w:pStyle w:val="Heading2"/>
      </w:pPr>
      <w:r>
        <w:t>«Туманный лес»</w:t>
      </w:r>
    </w:p>
    <w:p w:rsidR="00730633" w:rsidRDefault="00730633" w:rsidP="00CA5F44">
      <w:pPr>
        <w:pStyle w:val="Heading3"/>
      </w:pPr>
      <w:r>
        <w:t>Схема</w:t>
      </w:r>
    </w:p>
    <w:p w:rsidR="00730633" w:rsidRDefault="00730633" w:rsidP="00CA5F44">
      <w:pPr>
        <w:pStyle w:val="Heading3"/>
      </w:pPr>
      <w:r>
        <w:pict>
          <v:shape id="_x0000_i1030" type="#_x0000_t75" style="width:4in;height:180pt">
            <v:imagedata r:id="rId12" o:title=""/>
          </v:shape>
        </w:pict>
      </w:r>
      <w:r>
        <w:pict>
          <v:shape id="_x0000_i1031" type="#_x0000_t75" style="width:278.25pt;height:174pt">
            <v:imagedata r:id="rId13" o:title=""/>
          </v:shape>
        </w:pict>
      </w:r>
    </w:p>
    <w:p w:rsidR="00730633" w:rsidRDefault="00730633" w:rsidP="00CA5F44">
      <w:pPr>
        <w:pStyle w:val="Heading3"/>
      </w:pPr>
      <w:r>
        <w:t>Описание</w:t>
      </w:r>
    </w:p>
    <w:p w:rsidR="00730633" w:rsidRPr="00FB7240" w:rsidRDefault="00730633" w:rsidP="00FB7240">
      <w:r>
        <w:t>Локация представляет собой вечерний лес, наполненный туманом. Поваленные деревья, заброшенные вдалеке строения, темнота, серость и страх выступают на передний план. Нигде не слышны выстрелы, нет никаких птиц. Иногда только скрипят деревья, стонут от ужаса, от войны, заставшей мир. Можно добавить пасхалку.</w:t>
      </w:r>
    </w:p>
    <w:p w:rsidR="00730633" w:rsidRDefault="00730633" w:rsidP="006E22D8">
      <w:pPr>
        <w:pStyle w:val="Heading2"/>
      </w:pPr>
      <w:r>
        <w:t>Траншея</w:t>
      </w:r>
    </w:p>
    <w:p w:rsidR="00730633" w:rsidRDefault="00730633" w:rsidP="006E22D8">
      <w:pPr>
        <w:pStyle w:val="Heading3"/>
      </w:pPr>
      <w:r>
        <w:t>Схема</w:t>
      </w:r>
    </w:p>
    <w:p w:rsidR="00730633" w:rsidRDefault="00730633" w:rsidP="006E22D8">
      <w:pPr>
        <w:pStyle w:val="Heading3"/>
      </w:pPr>
      <w:r>
        <w:pict>
          <v:shape id="_x0000_i1032" type="#_x0000_t75" style="width:207.75pt;height:146.25pt">
            <v:imagedata r:id="rId14" o:title=""/>
          </v:shape>
        </w:pict>
      </w:r>
      <w:r>
        <w:pict>
          <v:shape id="_x0000_i1033" type="#_x0000_t75" style="width:228pt;height:156pt">
            <v:imagedata r:id="rId15" o:title=""/>
          </v:shape>
        </w:pict>
      </w:r>
      <w:r>
        <w:pict>
          <v:shape id="_x0000_i1034" type="#_x0000_t75" style="width:246pt;height:160.5pt">
            <v:imagedata r:id="rId16" o:title=""/>
          </v:shape>
        </w:pict>
      </w:r>
    </w:p>
    <w:p w:rsidR="00730633" w:rsidRDefault="00730633" w:rsidP="006E22D8">
      <w:pPr>
        <w:pStyle w:val="Heading3"/>
      </w:pPr>
      <w:r>
        <w:t>Описание</w:t>
      </w:r>
    </w:p>
    <w:p w:rsidR="00730633" w:rsidRPr="00472225" w:rsidRDefault="00730633" w:rsidP="00472225">
      <w:r>
        <w:t>Траншея. Точнее множество траншей. Окопная война в утренней дымке. Сражение, переломившее ход истории войны. Трудное</w:t>
      </w:r>
      <w:r>
        <w:rPr>
          <w:rStyle w:val="FootnoteReference"/>
        </w:rPr>
        <w:footnoteReference w:id="2"/>
      </w:r>
      <w:r>
        <w:t xml:space="preserve"> действо. Бесконечные взрывы, активное противостояние. Игроку помогают союзные войска (иногда стреляют со стороны). </w:t>
      </w:r>
    </w:p>
    <w:p w:rsidR="00730633" w:rsidRDefault="00730633" w:rsidP="006E22D8">
      <w:pPr>
        <w:pStyle w:val="Heading2"/>
      </w:pPr>
      <w:r>
        <w:t xml:space="preserve">Подавленный город </w:t>
      </w:r>
    </w:p>
    <w:p w:rsidR="00730633" w:rsidRDefault="00730633" w:rsidP="006E22D8">
      <w:pPr>
        <w:pStyle w:val="Heading3"/>
      </w:pPr>
      <w:r>
        <w:t>Схема</w:t>
      </w:r>
    </w:p>
    <w:p w:rsidR="00730633" w:rsidRPr="00275D8F" w:rsidRDefault="00730633" w:rsidP="00275D8F">
      <w:pPr>
        <w:rPr>
          <w:lang w:val="en-US"/>
        </w:rPr>
      </w:pPr>
      <w:r w:rsidRPr="00275D8F">
        <w:rPr>
          <w:lang w:val="en-US"/>
        </w:rPr>
        <w:pict>
          <v:shape id="_x0000_i1035" type="#_x0000_t75" style="width:171.75pt;height:120.75pt">
            <v:imagedata r:id="rId17" o:title=""/>
          </v:shape>
        </w:pict>
      </w:r>
      <w:r w:rsidRPr="00275D8F">
        <w:rPr>
          <w:lang w:val="en-US"/>
        </w:rPr>
        <w:pict>
          <v:shape id="_x0000_i1036" type="#_x0000_t75" style="width:3in;height:163.5pt">
            <v:imagedata r:id="rId18" o:title=""/>
          </v:shape>
        </w:pict>
      </w:r>
      <w:r w:rsidRPr="00275D8F">
        <w:rPr>
          <w:lang w:val="en-US"/>
        </w:rPr>
        <w:pict>
          <v:shape id="_x0000_i1037" type="#_x0000_t75" style="width:228pt;height:159pt">
            <v:imagedata r:id="rId19" o:title=""/>
          </v:shape>
        </w:pict>
      </w:r>
    </w:p>
    <w:p w:rsidR="00730633" w:rsidRDefault="00730633" w:rsidP="006E22D8">
      <w:pPr>
        <w:pStyle w:val="Heading3"/>
        <w:rPr>
          <w:lang w:val="en-US"/>
        </w:rPr>
      </w:pPr>
      <w:r>
        <w:t>Описание</w:t>
      </w:r>
    </w:p>
    <w:p w:rsidR="00730633" w:rsidRPr="00275D8F" w:rsidRDefault="00730633" w:rsidP="00275D8F">
      <w:r>
        <w:t xml:space="preserve">Спустя несколько дней, после траншейной победы, совершается наступление на подавленный противником город. Окружение примерно тоже, что и в локации «Разрушенный город», за исключение того, что город немного восстановлен оккупантами. Игра заканчивается победой игрока. </w:t>
      </w:r>
    </w:p>
    <w:sectPr w:rsidR="00730633" w:rsidRPr="00275D8F" w:rsidSect="00137E51">
      <w:footerReference w:type="even" r:id="rId20"/>
      <w:foot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30633" w:rsidRDefault="00730633" w:rsidP="006F36AE">
      <w:pPr>
        <w:spacing w:after="0" w:line="240" w:lineRule="auto"/>
      </w:pPr>
      <w:r>
        <w:separator/>
      </w:r>
    </w:p>
  </w:endnote>
  <w:endnote w:type="continuationSeparator" w:id="0">
    <w:p w:rsidR="00730633" w:rsidRDefault="00730633" w:rsidP="006F36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30633" w:rsidRDefault="00730633" w:rsidP="00F4042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730633" w:rsidRDefault="00730633" w:rsidP="000D5202">
    <w:pPr>
      <w:pStyle w:val="Footer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30633" w:rsidRDefault="00730633" w:rsidP="00F4042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:rsidR="00730633" w:rsidRDefault="00730633" w:rsidP="000D5202">
    <w:pPr>
      <w:pStyle w:val="Footer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30633" w:rsidRDefault="00730633" w:rsidP="006F36AE">
      <w:pPr>
        <w:spacing w:after="0" w:line="240" w:lineRule="auto"/>
      </w:pPr>
      <w:r>
        <w:separator/>
      </w:r>
    </w:p>
  </w:footnote>
  <w:footnote w:type="continuationSeparator" w:id="0">
    <w:p w:rsidR="00730633" w:rsidRDefault="00730633" w:rsidP="006F36AE">
      <w:pPr>
        <w:spacing w:after="0" w:line="240" w:lineRule="auto"/>
      </w:pPr>
      <w:r>
        <w:continuationSeparator/>
      </w:r>
    </w:p>
  </w:footnote>
  <w:footnote w:id="1">
    <w:p w:rsidR="00730633" w:rsidRDefault="00730633">
      <w:pPr>
        <w:pStyle w:val="FootnoteText"/>
      </w:pPr>
      <w:r>
        <w:rPr>
          <w:rStyle w:val="FootnoteReference"/>
        </w:rPr>
        <w:footnoteRef/>
      </w:r>
      <w:r>
        <w:t xml:space="preserve"> Жанр аниме «Воспоминания о будущем» – «Пушечное мясо»</w:t>
      </w:r>
    </w:p>
  </w:footnote>
  <w:footnote w:id="2">
    <w:p w:rsidR="00730633" w:rsidRDefault="00730633">
      <w:pPr>
        <w:pStyle w:val="FootnoteText"/>
      </w:pPr>
      <w:r>
        <w:rPr>
          <w:rStyle w:val="FootnoteReference"/>
        </w:rPr>
        <w:footnoteRef/>
      </w:r>
      <w:r>
        <w:t xml:space="preserve"> Трудное с интеллектуальной точки зрения сражение, в отличие от будущего, там уже трудность в продолжительности.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83E4601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cs="Times New Roman"/>
      </w:rPr>
    </w:lvl>
  </w:abstractNum>
  <w:abstractNum w:abstractNumId="1">
    <w:nsid w:val="FFFFFF7D"/>
    <w:multiLevelType w:val="singleLevel"/>
    <w:tmpl w:val="8ACAF7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cs="Times New Roman"/>
      </w:rPr>
    </w:lvl>
  </w:abstractNum>
  <w:abstractNum w:abstractNumId="2">
    <w:nsid w:val="FFFFFF7E"/>
    <w:multiLevelType w:val="singleLevel"/>
    <w:tmpl w:val="E10C49B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/>
      </w:rPr>
    </w:lvl>
  </w:abstractNum>
  <w:abstractNum w:abstractNumId="3">
    <w:nsid w:val="FFFFFF7F"/>
    <w:multiLevelType w:val="singleLevel"/>
    <w:tmpl w:val="ABCE6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4">
    <w:nsid w:val="FFFFFF80"/>
    <w:multiLevelType w:val="singleLevel"/>
    <w:tmpl w:val="97C4D25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9F2C03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24EFE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2108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BDABF4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E1725D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AB33EF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1">
    <w:nsid w:val="2D1D7AAE"/>
    <w:multiLevelType w:val="hybridMultilevel"/>
    <w:tmpl w:val="95AA282A"/>
    <w:lvl w:ilvl="0" w:tplc="04190019">
      <w:start w:val="1"/>
      <w:numFmt w:val="lowerLetter"/>
      <w:lvlText w:val="%1."/>
      <w:lvlJc w:val="left"/>
      <w:pPr>
        <w:ind w:left="144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2">
    <w:nsid w:val="34CA6AE0"/>
    <w:multiLevelType w:val="hybridMultilevel"/>
    <w:tmpl w:val="ED24147E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>
    <w:nsid w:val="38A71D9B"/>
    <w:multiLevelType w:val="hybridMultilevel"/>
    <w:tmpl w:val="8404120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B">
      <w:start w:val="1"/>
      <w:numFmt w:val="lowerRoman"/>
      <w:lvlText w:val="%2."/>
      <w:lvlJc w:val="righ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>
    <w:nsid w:val="38CA55FA"/>
    <w:multiLevelType w:val="hybridMultilevel"/>
    <w:tmpl w:val="500E86F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3F0F5CA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6">
    <w:nsid w:val="54EA5EC8"/>
    <w:multiLevelType w:val="multilevel"/>
    <w:tmpl w:val="CE54E16A"/>
    <w:lvl w:ilvl="0">
      <w:start w:val="1"/>
      <w:numFmt w:val="decimal"/>
      <w:lvlText w:val="%1."/>
      <w:lvlJc w:val="left"/>
      <w:pPr>
        <w:ind w:left="1068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1428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788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cs="Times New Roman"/>
      </w:rPr>
    </w:lvl>
  </w:abstractNum>
  <w:num w:numId="1">
    <w:abstractNumId w:val="12"/>
  </w:num>
  <w:num w:numId="2">
    <w:abstractNumId w:val="14"/>
  </w:num>
  <w:num w:numId="3">
    <w:abstractNumId w:val="13"/>
  </w:num>
  <w:num w:numId="4">
    <w:abstractNumId w:val="11"/>
  </w:num>
  <w:num w:numId="5">
    <w:abstractNumId w:val="15"/>
  </w:num>
  <w:num w:numId="6">
    <w:abstractNumId w:val="16"/>
  </w:num>
  <w:num w:numId="7">
    <w:abstractNumId w:val="1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997683"/>
    <w:rsid w:val="000D5202"/>
    <w:rsid w:val="00137E51"/>
    <w:rsid w:val="001C78B0"/>
    <w:rsid w:val="001E00C1"/>
    <w:rsid w:val="0025066B"/>
    <w:rsid w:val="0026207A"/>
    <w:rsid w:val="00275D8F"/>
    <w:rsid w:val="002A5009"/>
    <w:rsid w:val="00305B7C"/>
    <w:rsid w:val="003541B2"/>
    <w:rsid w:val="0037766C"/>
    <w:rsid w:val="00472225"/>
    <w:rsid w:val="004F6E00"/>
    <w:rsid w:val="0050053C"/>
    <w:rsid w:val="006475B7"/>
    <w:rsid w:val="006E22D8"/>
    <w:rsid w:val="006F36AE"/>
    <w:rsid w:val="006F5BA0"/>
    <w:rsid w:val="006F6A6F"/>
    <w:rsid w:val="00730633"/>
    <w:rsid w:val="0073420D"/>
    <w:rsid w:val="00826FCD"/>
    <w:rsid w:val="008653EA"/>
    <w:rsid w:val="00897DAF"/>
    <w:rsid w:val="00937EC6"/>
    <w:rsid w:val="00997683"/>
    <w:rsid w:val="009C0E37"/>
    <w:rsid w:val="009E7893"/>
    <w:rsid w:val="00A54592"/>
    <w:rsid w:val="00A96AAA"/>
    <w:rsid w:val="00BA3DD2"/>
    <w:rsid w:val="00C73A75"/>
    <w:rsid w:val="00CA5F44"/>
    <w:rsid w:val="00CB0F46"/>
    <w:rsid w:val="00CE6FC8"/>
    <w:rsid w:val="00EF105B"/>
    <w:rsid w:val="00F4042F"/>
    <w:rsid w:val="00F826FE"/>
    <w:rsid w:val="00FB1FCE"/>
    <w:rsid w:val="00FB7240"/>
    <w:rsid w:val="00FE35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7E51"/>
    <w:pPr>
      <w:spacing w:after="160" w:line="259" w:lineRule="auto"/>
    </w:pPr>
    <w:rPr>
      <w:lang w:val="ru-RU"/>
    </w:rPr>
  </w:style>
  <w:style w:type="paragraph" w:styleId="Heading1">
    <w:name w:val="heading 1"/>
    <w:basedOn w:val="Normal"/>
    <w:next w:val="Normal"/>
    <w:link w:val="Heading1Char"/>
    <w:uiPriority w:val="99"/>
    <w:qFormat/>
    <w:rsid w:val="0026207A"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9"/>
    <w:qFormat/>
    <w:locked/>
    <w:rsid w:val="006F5BA0"/>
    <w:pPr>
      <w:keepNext/>
      <w:spacing w:before="240" w:after="60"/>
      <w:outlineLvl w:val="1"/>
    </w:pPr>
    <w:rPr>
      <w:rFonts w:ascii="Arial" w:hAnsi="Arial" w:cs="Arial"/>
      <w:b/>
      <w:bCs/>
      <w:iCs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9"/>
    <w:qFormat/>
    <w:locked/>
    <w:rsid w:val="001C78B0"/>
    <w:pPr>
      <w:keepNext/>
      <w:spacing w:before="240" w:after="60"/>
      <w:outlineLvl w:val="2"/>
    </w:pPr>
    <w:rPr>
      <w:rFonts w:ascii="Arial" w:hAnsi="Arial" w:cs="Arial"/>
      <w:b/>
      <w:bCs/>
      <w:sz w:val="24"/>
      <w:szCs w:val="26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26207A"/>
    <w:rPr>
      <w:rFonts w:ascii="Calibri Light" w:hAnsi="Calibri Light" w:cs="Times New Roman"/>
      <w:color w:val="2E74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Pr>
      <w:rFonts w:ascii="Cambria" w:hAnsi="Cambria" w:cs="Times New Roman"/>
      <w:b/>
      <w:bCs/>
      <w:i/>
      <w:iCs/>
      <w:sz w:val="28"/>
      <w:szCs w:val="28"/>
      <w:lang w:val="ru-RU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1C78B0"/>
    <w:rPr>
      <w:rFonts w:ascii="Arial" w:hAnsi="Arial" w:cs="Arial"/>
      <w:b/>
      <w:bCs/>
      <w:sz w:val="26"/>
      <w:szCs w:val="26"/>
      <w:lang w:val="ru-RU" w:eastAsia="en-US" w:bidi="ar-SA"/>
    </w:rPr>
  </w:style>
  <w:style w:type="paragraph" w:styleId="Title">
    <w:name w:val="Title"/>
    <w:basedOn w:val="Normal"/>
    <w:next w:val="Normal"/>
    <w:link w:val="TitleChar"/>
    <w:uiPriority w:val="99"/>
    <w:qFormat/>
    <w:rsid w:val="0026207A"/>
    <w:pPr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99"/>
    <w:locked/>
    <w:rsid w:val="0026207A"/>
    <w:rPr>
      <w:rFonts w:ascii="Calibri Light" w:hAnsi="Calibri Light" w:cs="Times New Roman"/>
      <w:spacing w:val="-10"/>
      <w:kern w:val="28"/>
      <w:sz w:val="56"/>
      <w:szCs w:val="56"/>
    </w:rPr>
  </w:style>
  <w:style w:type="paragraph" w:styleId="FootnoteText">
    <w:name w:val="footnote text"/>
    <w:basedOn w:val="Normal"/>
    <w:link w:val="FootnoteTextChar"/>
    <w:uiPriority w:val="99"/>
    <w:semiHidden/>
    <w:rsid w:val="006F36A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6F36AE"/>
    <w:rPr>
      <w:rFonts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rsid w:val="006F36AE"/>
    <w:rPr>
      <w:rFonts w:cs="Times New Roman"/>
      <w:vertAlign w:val="superscript"/>
    </w:rPr>
  </w:style>
  <w:style w:type="paragraph" w:styleId="ListParagraph">
    <w:name w:val="List Paragraph"/>
    <w:basedOn w:val="Normal"/>
    <w:uiPriority w:val="99"/>
    <w:qFormat/>
    <w:rsid w:val="00CB0F4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rsid w:val="000D5202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F35C6"/>
    <w:rPr>
      <w:lang w:val="ru-RU"/>
    </w:rPr>
  </w:style>
  <w:style w:type="character" w:styleId="PageNumber">
    <w:name w:val="page number"/>
    <w:basedOn w:val="DefaultParagraphFont"/>
    <w:uiPriority w:val="99"/>
    <w:rsid w:val="000D5202"/>
    <w:rPr>
      <w:rFonts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323</TotalTime>
  <Pages>8</Pages>
  <Words>526</Words>
  <Characters>3002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</dc:creator>
  <cp:keywords/>
  <dc:description/>
  <cp:lastModifiedBy>Egor</cp:lastModifiedBy>
  <cp:revision>13</cp:revision>
  <dcterms:created xsi:type="dcterms:W3CDTF">2022-01-04T17:42:00Z</dcterms:created>
  <dcterms:modified xsi:type="dcterms:W3CDTF">2022-03-06T17:51:00Z</dcterms:modified>
</cp:coreProperties>
</file>